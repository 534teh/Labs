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3949" w14:textId="77777777" w:rsidR="00216626" w:rsidRDefault="00216626" w:rsidP="00216626">
      <w:pPr>
        <w:jc w:val="center"/>
        <w:rPr>
          <w:rFonts w:eastAsia="Times New Roman" w:cs="Times New Roman"/>
          <w:szCs w:val="28"/>
        </w:rPr>
      </w:pPr>
      <w:r w:rsidRPr="304E5E05">
        <w:rPr>
          <w:rFonts w:eastAsia="Times New Roman" w:cs="Times New Roman"/>
          <w:szCs w:val="28"/>
        </w:rPr>
        <w:t>Міністерство освіти України</w:t>
      </w:r>
    </w:p>
    <w:p w14:paraId="600D67AE" w14:textId="77777777" w:rsidR="00216626" w:rsidRDefault="00216626" w:rsidP="00216626">
      <w:pPr>
        <w:jc w:val="center"/>
        <w:rPr>
          <w:rFonts w:eastAsia="Times New Roman" w:cs="Times New Roman"/>
          <w:szCs w:val="28"/>
        </w:rPr>
      </w:pPr>
      <w:r w:rsidRPr="304E5E05">
        <w:rPr>
          <w:rFonts w:eastAsia="Times New Roman" w:cs="Times New Roman"/>
          <w:szCs w:val="28"/>
        </w:rPr>
        <w:t>Національний технічний університет "ХПІ"</w:t>
      </w:r>
    </w:p>
    <w:p w14:paraId="2FF640A2" w14:textId="2ED1A034" w:rsidR="00216626" w:rsidRDefault="00216626" w:rsidP="00CF1E86">
      <w:pPr>
        <w:spacing w:line="240" w:lineRule="auto"/>
        <w:ind w:firstLine="573"/>
        <w:jc w:val="center"/>
        <w:rPr>
          <w:rFonts w:eastAsia="Times New Roman" w:cs="Times New Roman"/>
          <w:szCs w:val="28"/>
        </w:rPr>
      </w:pPr>
      <w:r w:rsidRPr="304E5E05">
        <w:rPr>
          <w:rFonts w:eastAsia="Times New Roman" w:cs="Times New Roman"/>
          <w:szCs w:val="28"/>
        </w:rPr>
        <w:t>Кафедра "Системний аналіз та інформаційно-аналітичні технології"</w:t>
      </w:r>
    </w:p>
    <w:p w14:paraId="151A57A1" w14:textId="77777777" w:rsidR="00216626" w:rsidRDefault="00216626" w:rsidP="00CF1E86">
      <w:pPr>
        <w:spacing w:before="1800"/>
        <w:jc w:val="center"/>
        <w:rPr>
          <w:rFonts w:eastAsia="Times New Roman" w:cs="Times New Roman"/>
          <w:szCs w:val="28"/>
        </w:rPr>
      </w:pPr>
      <w:r w:rsidRPr="304E5E05">
        <w:rPr>
          <w:rFonts w:eastAsia="Times New Roman" w:cs="Times New Roman"/>
          <w:b/>
          <w:bCs/>
          <w:szCs w:val="28"/>
        </w:rPr>
        <w:t>Звіт</w:t>
      </w:r>
    </w:p>
    <w:p w14:paraId="2EA0679F" w14:textId="4654D8BA" w:rsidR="00216626" w:rsidRPr="00436468" w:rsidRDefault="00216626" w:rsidP="00216626">
      <w:pPr>
        <w:jc w:val="center"/>
        <w:rPr>
          <w:rFonts w:eastAsia="Times New Roman" w:cs="Times New Roman"/>
          <w:szCs w:val="28"/>
          <w:lang w:val="en-US"/>
        </w:rPr>
      </w:pPr>
      <w:r w:rsidRPr="304E5E05">
        <w:rPr>
          <w:rFonts w:eastAsia="Times New Roman" w:cs="Times New Roman"/>
          <w:b/>
          <w:bCs/>
          <w:szCs w:val="28"/>
        </w:rPr>
        <w:t xml:space="preserve">Лабораторна робота </w:t>
      </w:r>
      <w:r w:rsidR="00436468">
        <w:rPr>
          <w:rFonts w:eastAsia="Times New Roman" w:cs="Times New Roman"/>
          <w:b/>
          <w:bCs/>
          <w:szCs w:val="28"/>
          <w:lang w:val="en-US"/>
        </w:rPr>
        <w:t>5</w:t>
      </w:r>
    </w:p>
    <w:p w14:paraId="5AB41813" w14:textId="77777777" w:rsidR="00216626" w:rsidRDefault="00216626" w:rsidP="00216626">
      <w:pPr>
        <w:jc w:val="center"/>
        <w:rPr>
          <w:rFonts w:eastAsia="Times New Roman" w:cs="Times New Roman"/>
          <w:szCs w:val="28"/>
        </w:rPr>
      </w:pPr>
      <w:r w:rsidRPr="304E5E05">
        <w:rPr>
          <w:rFonts w:eastAsia="Times New Roman" w:cs="Times New Roman"/>
          <w:szCs w:val="28"/>
        </w:rPr>
        <w:t>з дисципліни "Об’єктно орієнтоване програмування"</w:t>
      </w:r>
    </w:p>
    <w:p w14:paraId="4A0C7E86" w14:textId="01DB00A3" w:rsidR="00216626" w:rsidRDefault="00CF1E86" w:rsidP="00CF1E86">
      <w:pPr>
        <w:tabs>
          <w:tab w:val="left" w:pos="4620"/>
          <w:tab w:val="right" w:pos="9638"/>
        </w:tabs>
        <w:spacing w:before="4200"/>
        <w:jc w:val="left"/>
        <w:rPr>
          <w:rFonts w:eastAsia="Times New Roman" w:cs="Times New Roman"/>
          <w:szCs w:val="28"/>
        </w:rPr>
      </w:pPr>
      <w:r>
        <w:rPr>
          <w:rFonts w:eastAsia="Times New Roman" w:cs="Times New Roman"/>
          <w:szCs w:val="28"/>
        </w:rPr>
        <w:tab/>
      </w:r>
      <w:r>
        <w:rPr>
          <w:rFonts w:eastAsia="Times New Roman" w:cs="Times New Roman"/>
          <w:szCs w:val="28"/>
        </w:rPr>
        <w:tab/>
      </w:r>
      <w:r w:rsidR="00216626" w:rsidRPr="304E5E05">
        <w:rPr>
          <w:rFonts w:eastAsia="Times New Roman" w:cs="Times New Roman"/>
          <w:szCs w:val="28"/>
        </w:rPr>
        <w:t>Виконав: студент групи КН-1223Б</w:t>
      </w:r>
    </w:p>
    <w:p w14:paraId="5C5EAA8D" w14:textId="77777777" w:rsidR="00216626" w:rsidRDefault="00216626" w:rsidP="00216626">
      <w:pPr>
        <w:jc w:val="right"/>
        <w:rPr>
          <w:rFonts w:eastAsia="Times New Roman" w:cs="Times New Roman"/>
          <w:szCs w:val="28"/>
        </w:rPr>
      </w:pPr>
      <w:r w:rsidRPr="304E5E05">
        <w:rPr>
          <w:rFonts w:eastAsia="Times New Roman" w:cs="Times New Roman"/>
          <w:szCs w:val="28"/>
        </w:rPr>
        <w:t>Фільчак М.В.</w:t>
      </w:r>
    </w:p>
    <w:p w14:paraId="36C1D531" w14:textId="77777777" w:rsidR="00216626" w:rsidRDefault="00216626" w:rsidP="00216626">
      <w:pPr>
        <w:jc w:val="right"/>
        <w:rPr>
          <w:rFonts w:eastAsia="Times New Roman" w:cs="Times New Roman"/>
          <w:szCs w:val="28"/>
        </w:rPr>
      </w:pPr>
      <w:r w:rsidRPr="304E5E05">
        <w:rPr>
          <w:rFonts w:eastAsia="Times New Roman" w:cs="Times New Roman"/>
          <w:szCs w:val="28"/>
        </w:rPr>
        <w:t>Перевірив:</w:t>
      </w:r>
    </w:p>
    <w:p w14:paraId="740837D6" w14:textId="13DA2F41" w:rsidR="00240359" w:rsidRDefault="00216626" w:rsidP="00CF1E86">
      <w:pPr>
        <w:jc w:val="right"/>
        <w:rPr>
          <w:rFonts w:eastAsia="Times New Roman" w:cs="Times New Roman"/>
          <w:szCs w:val="28"/>
        </w:rPr>
      </w:pPr>
      <w:r w:rsidRPr="304E5E05">
        <w:rPr>
          <w:rFonts w:eastAsia="Times New Roman" w:cs="Times New Roman"/>
          <w:szCs w:val="28"/>
        </w:rPr>
        <w:t>Івашко А.В.</w:t>
      </w:r>
    </w:p>
    <w:p w14:paraId="7D1A8788" w14:textId="039F4FBB" w:rsidR="00216626" w:rsidRPr="00240359" w:rsidRDefault="00216626" w:rsidP="00CF1E86">
      <w:pPr>
        <w:spacing w:before="3240" w:line="240" w:lineRule="auto"/>
        <w:jc w:val="center"/>
        <w:rPr>
          <w:rFonts w:eastAsia="Times New Roman" w:cs="Times New Roman"/>
          <w:szCs w:val="28"/>
        </w:rPr>
      </w:pPr>
      <w:r w:rsidRPr="304E5E05">
        <w:rPr>
          <w:rFonts w:eastAsia="Times New Roman" w:cs="Times New Roman"/>
          <w:szCs w:val="28"/>
        </w:rPr>
        <w:t xml:space="preserve">Харків 2023 </w:t>
      </w:r>
    </w:p>
    <w:sdt>
      <w:sdtPr>
        <w:rPr>
          <w:rFonts w:eastAsiaTheme="minorHAnsi" w:cstheme="minorBidi"/>
          <w:color w:val="auto"/>
          <w:sz w:val="28"/>
          <w:szCs w:val="22"/>
          <w:lang w:val="ru-RU"/>
        </w:rPr>
        <w:id w:val="1826777305"/>
        <w:docPartObj>
          <w:docPartGallery w:val="Table of Contents"/>
          <w:docPartUnique/>
        </w:docPartObj>
      </w:sdtPr>
      <w:sdtEndPr>
        <w:rPr>
          <w:b/>
          <w:bCs/>
        </w:rPr>
      </w:sdtEndPr>
      <w:sdtContent>
        <w:p w14:paraId="35A6331C" w14:textId="786D6898" w:rsidR="008E38DB" w:rsidRPr="0087185F" w:rsidRDefault="00AE7123">
          <w:pPr>
            <w:pStyle w:val="a5"/>
          </w:pPr>
          <w:r w:rsidRPr="0087185F">
            <w:t>Зміст</w:t>
          </w:r>
        </w:p>
        <w:p w14:paraId="4086E61C" w14:textId="5C75868E" w:rsidR="00705ADF" w:rsidRDefault="008E38DB">
          <w:pPr>
            <w:pStyle w:val="12"/>
            <w:tabs>
              <w:tab w:val="left" w:pos="1320"/>
              <w:tab w:val="right" w:leader="dot" w:pos="9628"/>
            </w:tabs>
            <w:rPr>
              <w:rFonts w:asciiTheme="minorHAnsi" w:eastAsiaTheme="minorEastAsia" w:hAnsiTheme="minorHAnsi"/>
              <w:noProof/>
              <w:kern w:val="2"/>
              <w:sz w:val="22"/>
              <w:lang w:eastAsia="uk-UA"/>
              <w14:ligatures w14:val="standardContextual"/>
            </w:rPr>
          </w:pPr>
          <w:r>
            <w:fldChar w:fldCharType="begin"/>
          </w:r>
          <w:r>
            <w:instrText xml:space="preserve"> TOC \o "1-3" \h \z \u </w:instrText>
          </w:r>
          <w:r>
            <w:fldChar w:fldCharType="separate"/>
          </w:r>
          <w:hyperlink w:anchor="_Toc150259069" w:history="1">
            <w:r w:rsidR="00705ADF" w:rsidRPr="00624DDB">
              <w:rPr>
                <w:rStyle w:val="aa"/>
                <w:rFonts w:eastAsia="Times New Roman"/>
                <w:noProof/>
              </w:rPr>
              <w:t>1.</w:t>
            </w:r>
            <w:r w:rsidR="00705ADF">
              <w:rPr>
                <w:rFonts w:asciiTheme="minorHAnsi" w:eastAsiaTheme="minorEastAsia" w:hAnsiTheme="minorHAnsi"/>
                <w:noProof/>
                <w:kern w:val="2"/>
                <w:sz w:val="22"/>
                <w:lang w:eastAsia="uk-UA"/>
                <w14:ligatures w14:val="standardContextual"/>
              </w:rPr>
              <w:tab/>
            </w:r>
            <w:r w:rsidR="00705ADF" w:rsidRPr="00624DDB">
              <w:rPr>
                <w:rStyle w:val="aa"/>
                <w:rFonts w:eastAsia="Times New Roman"/>
                <w:noProof/>
              </w:rPr>
              <w:t>Мета роботи</w:t>
            </w:r>
            <w:r w:rsidR="00705ADF">
              <w:rPr>
                <w:noProof/>
                <w:webHidden/>
              </w:rPr>
              <w:tab/>
            </w:r>
            <w:r w:rsidR="00705ADF">
              <w:rPr>
                <w:noProof/>
                <w:webHidden/>
              </w:rPr>
              <w:fldChar w:fldCharType="begin"/>
            </w:r>
            <w:r w:rsidR="00705ADF">
              <w:rPr>
                <w:noProof/>
                <w:webHidden/>
              </w:rPr>
              <w:instrText xml:space="preserve"> PAGEREF _Toc150259069 \h </w:instrText>
            </w:r>
            <w:r w:rsidR="00705ADF">
              <w:rPr>
                <w:noProof/>
                <w:webHidden/>
              </w:rPr>
            </w:r>
            <w:r w:rsidR="00705ADF">
              <w:rPr>
                <w:noProof/>
                <w:webHidden/>
              </w:rPr>
              <w:fldChar w:fldCharType="separate"/>
            </w:r>
            <w:r w:rsidR="00705ADF">
              <w:rPr>
                <w:noProof/>
                <w:webHidden/>
              </w:rPr>
              <w:t>3</w:t>
            </w:r>
            <w:r w:rsidR="00705ADF">
              <w:rPr>
                <w:noProof/>
                <w:webHidden/>
              </w:rPr>
              <w:fldChar w:fldCharType="end"/>
            </w:r>
          </w:hyperlink>
        </w:p>
        <w:p w14:paraId="12369D76" w14:textId="4D11B18E" w:rsidR="00705ADF" w:rsidRDefault="00975D29">
          <w:pPr>
            <w:pStyle w:val="12"/>
            <w:tabs>
              <w:tab w:val="left" w:pos="1320"/>
              <w:tab w:val="right" w:leader="dot" w:pos="9628"/>
            </w:tabs>
            <w:rPr>
              <w:rFonts w:asciiTheme="minorHAnsi" w:eastAsiaTheme="minorEastAsia" w:hAnsiTheme="minorHAnsi"/>
              <w:noProof/>
              <w:kern w:val="2"/>
              <w:sz w:val="22"/>
              <w:lang w:eastAsia="uk-UA"/>
              <w14:ligatures w14:val="standardContextual"/>
            </w:rPr>
          </w:pPr>
          <w:hyperlink w:anchor="_Toc150259070" w:history="1">
            <w:r w:rsidR="00705ADF" w:rsidRPr="00624DDB">
              <w:rPr>
                <w:rStyle w:val="aa"/>
                <w:rFonts w:eastAsia="Times New Roman"/>
                <w:noProof/>
              </w:rPr>
              <w:t>2.</w:t>
            </w:r>
            <w:r w:rsidR="00705ADF">
              <w:rPr>
                <w:rFonts w:asciiTheme="minorHAnsi" w:eastAsiaTheme="minorEastAsia" w:hAnsiTheme="minorHAnsi"/>
                <w:noProof/>
                <w:kern w:val="2"/>
                <w:sz w:val="22"/>
                <w:lang w:eastAsia="uk-UA"/>
                <w14:ligatures w14:val="standardContextual"/>
              </w:rPr>
              <w:tab/>
            </w:r>
            <w:r w:rsidR="00705ADF" w:rsidRPr="00624DDB">
              <w:rPr>
                <w:rStyle w:val="aa"/>
                <w:rFonts w:eastAsia="Times New Roman"/>
                <w:noProof/>
              </w:rPr>
              <w:t>Завдання</w:t>
            </w:r>
            <w:r w:rsidR="00705ADF">
              <w:rPr>
                <w:noProof/>
                <w:webHidden/>
              </w:rPr>
              <w:tab/>
            </w:r>
            <w:r w:rsidR="00705ADF">
              <w:rPr>
                <w:noProof/>
                <w:webHidden/>
              </w:rPr>
              <w:fldChar w:fldCharType="begin"/>
            </w:r>
            <w:r w:rsidR="00705ADF">
              <w:rPr>
                <w:noProof/>
                <w:webHidden/>
              </w:rPr>
              <w:instrText xml:space="preserve"> PAGEREF _Toc150259070 \h </w:instrText>
            </w:r>
            <w:r w:rsidR="00705ADF">
              <w:rPr>
                <w:noProof/>
                <w:webHidden/>
              </w:rPr>
            </w:r>
            <w:r w:rsidR="00705ADF">
              <w:rPr>
                <w:noProof/>
                <w:webHidden/>
              </w:rPr>
              <w:fldChar w:fldCharType="separate"/>
            </w:r>
            <w:r w:rsidR="00705ADF">
              <w:rPr>
                <w:noProof/>
                <w:webHidden/>
              </w:rPr>
              <w:t>3</w:t>
            </w:r>
            <w:r w:rsidR="00705ADF">
              <w:rPr>
                <w:noProof/>
                <w:webHidden/>
              </w:rPr>
              <w:fldChar w:fldCharType="end"/>
            </w:r>
          </w:hyperlink>
        </w:p>
        <w:p w14:paraId="544370D0" w14:textId="7313DFDF" w:rsidR="00705ADF" w:rsidRDefault="00975D29">
          <w:pPr>
            <w:pStyle w:val="12"/>
            <w:tabs>
              <w:tab w:val="left" w:pos="1320"/>
              <w:tab w:val="right" w:leader="dot" w:pos="9628"/>
            </w:tabs>
            <w:rPr>
              <w:rFonts w:asciiTheme="minorHAnsi" w:eastAsiaTheme="minorEastAsia" w:hAnsiTheme="minorHAnsi"/>
              <w:noProof/>
              <w:kern w:val="2"/>
              <w:sz w:val="22"/>
              <w:lang w:eastAsia="uk-UA"/>
              <w14:ligatures w14:val="standardContextual"/>
            </w:rPr>
          </w:pPr>
          <w:hyperlink w:anchor="_Toc150259071" w:history="1">
            <w:r w:rsidR="00705ADF" w:rsidRPr="00624DDB">
              <w:rPr>
                <w:rStyle w:val="aa"/>
                <w:rFonts w:eastAsia="Times New Roman"/>
                <w:noProof/>
              </w:rPr>
              <w:t>3.</w:t>
            </w:r>
            <w:r w:rsidR="00705ADF">
              <w:rPr>
                <w:rFonts w:asciiTheme="minorHAnsi" w:eastAsiaTheme="minorEastAsia" w:hAnsiTheme="minorHAnsi"/>
                <w:noProof/>
                <w:kern w:val="2"/>
                <w:sz w:val="22"/>
                <w:lang w:eastAsia="uk-UA"/>
                <w14:ligatures w14:val="standardContextual"/>
              </w:rPr>
              <w:tab/>
            </w:r>
            <w:r w:rsidR="00705ADF" w:rsidRPr="00624DDB">
              <w:rPr>
                <w:rStyle w:val="aa"/>
                <w:rFonts w:eastAsia="Times New Roman"/>
                <w:noProof/>
              </w:rPr>
              <w:t>Теоретичні відомості</w:t>
            </w:r>
            <w:r w:rsidR="00705ADF">
              <w:rPr>
                <w:noProof/>
                <w:webHidden/>
              </w:rPr>
              <w:tab/>
            </w:r>
            <w:r w:rsidR="00705ADF">
              <w:rPr>
                <w:noProof/>
                <w:webHidden/>
              </w:rPr>
              <w:fldChar w:fldCharType="begin"/>
            </w:r>
            <w:r w:rsidR="00705ADF">
              <w:rPr>
                <w:noProof/>
                <w:webHidden/>
              </w:rPr>
              <w:instrText xml:space="preserve"> PAGEREF _Toc150259071 \h </w:instrText>
            </w:r>
            <w:r w:rsidR="00705ADF">
              <w:rPr>
                <w:noProof/>
                <w:webHidden/>
              </w:rPr>
            </w:r>
            <w:r w:rsidR="00705ADF">
              <w:rPr>
                <w:noProof/>
                <w:webHidden/>
              </w:rPr>
              <w:fldChar w:fldCharType="separate"/>
            </w:r>
            <w:r w:rsidR="00705ADF">
              <w:rPr>
                <w:noProof/>
                <w:webHidden/>
              </w:rPr>
              <w:t>3</w:t>
            </w:r>
            <w:r w:rsidR="00705ADF">
              <w:rPr>
                <w:noProof/>
                <w:webHidden/>
              </w:rPr>
              <w:fldChar w:fldCharType="end"/>
            </w:r>
          </w:hyperlink>
        </w:p>
        <w:p w14:paraId="3A4BB733" w14:textId="0661FBFE" w:rsidR="00705ADF" w:rsidRDefault="00975D29">
          <w:pPr>
            <w:pStyle w:val="12"/>
            <w:tabs>
              <w:tab w:val="left" w:pos="1320"/>
              <w:tab w:val="right" w:leader="dot" w:pos="9628"/>
            </w:tabs>
            <w:rPr>
              <w:rFonts w:asciiTheme="minorHAnsi" w:eastAsiaTheme="minorEastAsia" w:hAnsiTheme="minorHAnsi"/>
              <w:noProof/>
              <w:kern w:val="2"/>
              <w:sz w:val="22"/>
              <w:lang w:eastAsia="uk-UA"/>
              <w14:ligatures w14:val="standardContextual"/>
            </w:rPr>
          </w:pPr>
          <w:hyperlink w:anchor="_Toc150259072" w:history="1">
            <w:r w:rsidR="00705ADF" w:rsidRPr="00624DDB">
              <w:rPr>
                <w:rStyle w:val="aa"/>
                <w:noProof/>
              </w:rPr>
              <w:t>4.</w:t>
            </w:r>
            <w:r w:rsidR="00705ADF">
              <w:rPr>
                <w:rFonts w:asciiTheme="minorHAnsi" w:eastAsiaTheme="minorEastAsia" w:hAnsiTheme="minorHAnsi"/>
                <w:noProof/>
                <w:kern w:val="2"/>
                <w:sz w:val="22"/>
                <w:lang w:eastAsia="uk-UA"/>
                <w14:ligatures w14:val="standardContextual"/>
              </w:rPr>
              <w:tab/>
            </w:r>
            <w:r w:rsidR="00705ADF" w:rsidRPr="00624DDB">
              <w:rPr>
                <w:rStyle w:val="aa"/>
                <w:noProof/>
              </w:rPr>
              <w:t>Вирішення завдання</w:t>
            </w:r>
            <w:r w:rsidR="00705ADF">
              <w:rPr>
                <w:noProof/>
                <w:webHidden/>
              </w:rPr>
              <w:tab/>
            </w:r>
            <w:r w:rsidR="00705ADF">
              <w:rPr>
                <w:noProof/>
                <w:webHidden/>
              </w:rPr>
              <w:fldChar w:fldCharType="begin"/>
            </w:r>
            <w:r w:rsidR="00705ADF">
              <w:rPr>
                <w:noProof/>
                <w:webHidden/>
              </w:rPr>
              <w:instrText xml:space="preserve"> PAGEREF _Toc150259072 \h </w:instrText>
            </w:r>
            <w:r w:rsidR="00705ADF">
              <w:rPr>
                <w:noProof/>
                <w:webHidden/>
              </w:rPr>
            </w:r>
            <w:r w:rsidR="00705ADF">
              <w:rPr>
                <w:noProof/>
                <w:webHidden/>
              </w:rPr>
              <w:fldChar w:fldCharType="separate"/>
            </w:r>
            <w:r w:rsidR="00705ADF">
              <w:rPr>
                <w:noProof/>
                <w:webHidden/>
              </w:rPr>
              <w:t>4</w:t>
            </w:r>
            <w:r w:rsidR="00705ADF">
              <w:rPr>
                <w:noProof/>
                <w:webHidden/>
              </w:rPr>
              <w:fldChar w:fldCharType="end"/>
            </w:r>
          </w:hyperlink>
        </w:p>
        <w:p w14:paraId="05BFFEFD" w14:textId="4D05E7E9" w:rsidR="00705ADF" w:rsidRDefault="00975D29">
          <w:pPr>
            <w:pStyle w:val="21"/>
            <w:tabs>
              <w:tab w:val="left" w:pos="1771"/>
              <w:tab w:val="right" w:leader="dot" w:pos="9628"/>
            </w:tabs>
            <w:rPr>
              <w:rFonts w:asciiTheme="minorHAnsi" w:eastAsiaTheme="minorEastAsia" w:hAnsiTheme="minorHAnsi"/>
              <w:noProof/>
              <w:kern w:val="2"/>
              <w:sz w:val="22"/>
              <w:lang w:eastAsia="uk-UA"/>
              <w14:ligatures w14:val="standardContextual"/>
            </w:rPr>
          </w:pPr>
          <w:hyperlink w:anchor="_Toc150259073" w:history="1">
            <w:r w:rsidR="00705ADF" w:rsidRPr="00624DDB">
              <w:rPr>
                <w:rStyle w:val="aa"/>
                <w:noProof/>
              </w:rPr>
              <w:t>4.1.</w:t>
            </w:r>
            <w:r w:rsidR="00705ADF">
              <w:rPr>
                <w:rFonts w:asciiTheme="minorHAnsi" w:eastAsiaTheme="minorEastAsia" w:hAnsiTheme="minorHAnsi"/>
                <w:noProof/>
                <w:kern w:val="2"/>
                <w:sz w:val="22"/>
                <w:lang w:eastAsia="uk-UA"/>
                <w14:ligatures w14:val="standardContextual"/>
              </w:rPr>
              <w:tab/>
            </w:r>
            <w:r w:rsidR="00705ADF" w:rsidRPr="00624DDB">
              <w:rPr>
                <w:rStyle w:val="aa"/>
                <w:noProof/>
              </w:rPr>
              <w:t>Розробка алгоритму завдання</w:t>
            </w:r>
            <w:r w:rsidR="00705ADF">
              <w:rPr>
                <w:noProof/>
                <w:webHidden/>
              </w:rPr>
              <w:tab/>
            </w:r>
            <w:r w:rsidR="00705ADF">
              <w:rPr>
                <w:noProof/>
                <w:webHidden/>
              </w:rPr>
              <w:fldChar w:fldCharType="begin"/>
            </w:r>
            <w:r w:rsidR="00705ADF">
              <w:rPr>
                <w:noProof/>
                <w:webHidden/>
              </w:rPr>
              <w:instrText xml:space="preserve"> PAGEREF _Toc150259073 \h </w:instrText>
            </w:r>
            <w:r w:rsidR="00705ADF">
              <w:rPr>
                <w:noProof/>
                <w:webHidden/>
              </w:rPr>
            </w:r>
            <w:r w:rsidR="00705ADF">
              <w:rPr>
                <w:noProof/>
                <w:webHidden/>
              </w:rPr>
              <w:fldChar w:fldCharType="separate"/>
            </w:r>
            <w:r w:rsidR="00705ADF">
              <w:rPr>
                <w:noProof/>
                <w:webHidden/>
              </w:rPr>
              <w:t>4</w:t>
            </w:r>
            <w:r w:rsidR="00705ADF">
              <w:rPr>
                <w:noProof/>
                <w:webHidden/>
              </w:rPr>
              <w:fldChar w:fldCharType="end"/>
            </w:r>
          </w:hyperlink>
        </w:p>
        <w:p w14:paraId="31A5F31F" w14:textId="12D407AD" w:rsidR="00705ADF" w:rsidRDefault="00975D29">
          <w:pPr>
            <w:pStyle w:val="21"/>
            <w:tabs>
              <w:tab w:val="left" w:pos="1771"/>
              <w:tab w:val="right" w:leader="dot" w:pos="9628"/>
            </w:tabs>
            <w:rPr>
              <w:rFonts w:asciiTheme="minorHAnsi" w:eastAsiaTheme="minorEastAsia" w:hAnsiTheme="minorHAnsi"/>
              <w:noProof/>
              <w:kern w:val="2"/>
              <w:sz w:val="22"/>
              <w:lang w:eastAsia="uk-UA"/>
              <w14:ligatures w14:val="standardContextual"/>
            </w:rPr>
          </w:pPr>
          <w:hyperlink w:anchor="_Toc150259074" w:history="1">
            <w:r w:rsidR="00705ADF" w:rsidRPr="00624DDB">
              <w:rPr>
                <w:rStyle w:val="aa"/>
                <w:noProof/>
                <w:lang w:eastAsia="uk-UA"/>
              </w:rPr>
              <w:t>4.2.</w:t>
            </w:r>
            <w:r w:rsidR="00705ADF">
              <w:rPr>
                <w:rFonts w:asciiTheme="minorHAnsi" w:eastAsiaTheme="minorEastAsia" w:hAnsiTheme="minorHAnsi"/>
                <w:noProof/>
                <w:kern w:val="2"/>
                <w:sz w:val="22"/>
                <w:lang w:eastAsia="uk-UA"/>
                <w14:ligatures w14:val="standardContextual"/>
              </w:rPr>
              <w:tab/>
            </w:r>
            <w:r w:rsidR="00705ADF" w:rsidRPr="00624DDB">
              <w:rPr>
                <w:rStyle w:val="aa"/>
                <w:noProof/>
                <w:lang w:eastAsia="uk-UA"/>
              </w:rPr>
              <w:t>Змінні програми</w:t>
            </w:r>
            <w:r w:rsidR="00705ADF">
              <w:rPr>
                <w:noProof/>
                <w:webHidden/>
              </w:rPr>
              <w:tab/>
            </w:r>
            <w:r w:rsidR="00705ADF">
              <w:rPr>
                <w:noProof/>
                <w:webHidden/>
              </w:rPr>
              <w:fldChar w:fldCharType="begin"/>
            </w:r>
            <w:r w:rsidR="00705ADF">
              <w:rPr>
                <w:noProof/>
                <w:webHidden/>
              </w:rPr>
              <w:instrText xml:space="preserve"> PAGEREF _Toc150259074 \h </w:instrText>
            </w:r>
            <w:r w:rsidR="00705ADF">
              <w:rPr>
                <w:noProof/>
                <w:webHidden/>
              </w:rPr>
            </w:r>
            <w:r w:rsidR="00705ADF">
              <w:rPr>
                <w:noProof/>
                <w:webHidden/>
              </w:rPr>
              <w:fldChar w:fldCharType="separate"/>
            </w:r>
            <w:r w:rsidR="00705ADF">
              <w:rPr>
                <w:noProof/>
                <w:webHidden/>
              </w:rPr>
              <w:t>5</w:t>
            </w:r>
            <w:r w:rsidR="00705ADF">
              <w:rPr>
                <w:noProof/>
                <w:webHidden/>
              </w:rPr>
              <w:fldChar w:fldCharType="end"/>
            </w:r>
          </w:hyperlink>
        </w:p>
        <w:p w14:paraId="466CC37A" w14:textId="6DD72AB3" w:rsidR="00705ADF" w:rsidRDefault="00975D29">
          <w:pPr>
            <w:pStyle w:val="21"/>
            <w:tabs>
              <w:tab w:val="left" w:pos="1771"/>
              <w:tab w:val="right" w:leader="dot" w:pos="9628"/>
            </w:tabs>
            <w:rPr>
              <w:rFonts w:asciiTheme="minorHAnsi" w:eastAsiaTheme="minorEastAsia" w:hAnsiTheme="minorHAnsi"/>
              <w:noProof/>
              <w:kern w:val="2"/>
              <w:sz w:val="22"/>
              <w:lang w:eastAsia="uk-UA"/>
              <w14:ligatures w14:val="standardContextual"/>
            </w:rPr>
          </w:pPr>
          <w:hyperlink w:anchor="_Toc150259075" w:history="1">
            <w:r w:rsidR="00705ADF" w:rsidRPr="00624DDB">
              <w:rPr>
                <w:rStyle w:val="aa"/>
                <w:noProof/>
                <w:lang w:eastAsia="uk-UA"/>
              </w:rPr>
              <w:t>4.3.</w:t>
            </w:r>
            <w:r w:rsidR="00705ADF">
              <w:rPr>
                <w:rFonts w:asciiTheme="minorHAnsi" w:eastAsiaTheme="minorEastAsia" w:hAnsiTheme="minorHAnsi"/>
                <w:noProof/>
                <w:kern w:val="2"/>
                <w:sz w:val="22"/>
                <w:lang w:eastAsia="uk-UA"/>
                <w14:ligatures w14:val="standardContextual"/>
              </w:rPr>
              <w:tab/>
            </w:r>
            <w:r w:rsidR="00705ADF" w:rsidRPr="00624DDB">
              <w:rPr>
                <w:rStyle w:val="aa"/>
                <w:noProof/>
                <w:lang w:eastAsia="uk-UA"/>
              </w:rPr>
              <w:t>Розробка програми</w:t>
            </w:r>
            <w:r w:rsidR="00705ADF">
              <w:rPr>
                <w:noProof/>
                <w:webHidden/>
              </w:rPr>
              <w:tab/>
            </w:r>
            <w:r w:rsidR="00705ADF">
              <w:rPr>
                <w:noProof/>
                <w:webHidden/>
              </w:rPr>
              <w:fldChar w:fldCharType="begin"/>
            </w:r>
            <w:r w:rsidR="00705ADF">
              <w:rPr>
                <w:noProof/>
                <w:webHidden/>
              </w:rPr>
              <w:instrText xml:space="preserve"> PAGEREF _Toc150259075 \h </w:instrText>
            </w:r>
            <w:r w:rsidR="00705ADF">
              <w:rPr>
                <w:noProof/>
                <w:webHidden/>
              </w:rPr>
            </w:r>
            <w:r w:rsidR="00705ADF">
              <w:rPr>
                <w:noProof/>
                <w:webHidden/>
              </w:rPr>
              <w:fldChar w:fldCharType="separate"/>
            </w:r>
            <w:r w:rsidR="00705ADF">
              <w:rPr>
                <w:noProof/>
                <w:webHidden/>
              </w:rPr>
              <w:t>5</w:t>
            </w:r>
            <w:r w:rsidR="00705ADF">
              <w:rPr>
                <w:noProof/>
                <w:webHidden/>
              </w:rPr>
              <w:fldChar w:fldCharType="end"/>
            </w:r>
          </w:hyperlink>
        </w:p>
        <w:p w14:paraId="559409A4" w14:textId="0C4EEEAD" w:rsidR="00705ADF" w:rsidRDefault="00975D29">
          <w:pPr>
            <w:pStyle w:val="21"/>
            <w:tabs>
              <w:tab w:val="left" w:pos="1771"/>
              <w:tab w:val="right" w:leader="dot" w:pos="9628"/>
            </w:tabs>
            <w:rPr>
              <w:rFonts w:asciiTheme="minorHAnsi" w:eastAsiaTheme="minorEastAsia" w:hAnsiTheme="minorHAnsi"/>
              <w:noProof/>
              <w:kern w:val="2"/>
              <w:sz w:val="22"/>
              <w:lang w:eastAsia="uk-UA"/>
              <w14:ligatures w14:val="standardContextual"/>
            </w:rPr>
          </w:pPr>
          <w:hyperlink w:anchor="_Toc150259076" w:history="1">
            <w:r w:rsidR="00705ADF" w:rsidRPr="00624DDB">
              <w:rPr>
                <w:rStyle w:val="aa"/>
                <w:noProof/>
                <w:lang w:eastAsia="uk-UA"/>
              </w:rPr>
              <w:t>4.4.</w:t>
            </w:r>
            <w:r w:rsidR="00705ADF">
              <w:rPr>
                <w:rFonts w:asciiTheme="minorHAnsi" w:eastAsiaTheme="minorEastAsia" w:hAnsiTheme="minorHAnsi"/>
                <w:noProof/>
                <w:kern w:val="2"/>
                <w:sz w:val="22"/>
                <w:lang w:eastAsia="uk-UA"/>
                <w14:ligatures w14:val="standardContextual"/>
              </w:rPr>
              <w:tab/>
            </w:r>
            <w:r w:rsidR="00705ADF" w:rsidRPr="00624DDB">
              <w:rPr>
                <w:rStyle w:val="aa"/>
                <w:noProof/>
                <w:lang w:eastAsia="uk-UA"/>
              </w:rPr>
              <w:t>Налагодження програми</w:t>
            </w:r>
            <w:r w:rsidR="00705ADF">
              <w:rPr>
                <w:noProof/>
                <w:webHidden/>
              </w:rPr>
              <w:tab/>
            </w:r>
            <w:r w:rsidR="00705ADF">
              <w:rPr>
                <w:noProof/>
                <w:webHidden/>
              </w:rPr>
              <w:fldChar w:fldCharType="begin"/>
            </w:r>
            <w:r w:rsidR="00705ADF">
              <w:rPr>
                <w:noProof/>
                <w:webHidden/>
              </w:rPr>
              <w:instrText xml:space="preserve"> PAGEREF _Toc150259076 \h </w:instrText>
            </w:r>
            <w:r w:rsidR="00705ADF">
              <w:rPr>
                <w:noProof/>
                <w:webHidden/>
              </w:rPr>
            </w:r>
            <w:r w:rsidR="00705ADF">
              <w:rPr>
                <w:noProof/>
                <w:webHidden/>
              </w:rPr>
              <w:fldChar w:fldCharType="separate"/>
            </w:r>
            <w:r w:rsidR="00705ADF">
              <w:rPr>
                <w:noProof/>
                <w:webHidden/>
              </w:rPr>
              <w:t>6</w:t>
            </w:r>
            <w:r w:rsidR="00705ADF">
              <w:rPr>
                <w:noProof/>
                <w:webHidden/>
              </w:rPr>
              <w:fldChar w:fldCharType="end"/>
            </w:r>
          </w:hyperlink>
        </w:p>
        <w:p w14:paraId="2B42CF1E" w14:textId="7BF35C36" w:rsidR="00705ADF" w:rsidRDefault="00975D29">
          <w:pPr>
            <w:pStyle w:val="21"/>
            <w:tabs>
              <w:tab w:val="left" w:pos="1771"/>
              <w:tab w:val="right" w:leader="dot" w:pos="9628"/>
            </w:tabs>
            <w:rPr>
              <w:rFonts w:asciiTheme="minorHAnsi" w:eastAsiaTheme="minorEastAsia" w:hAnsiTheme="minorHAnsi"/>
              <w:noProof/>
              <w:kern w:val="2"/>
              <w:sz w:val="22"/>
              <w:lang w:eastAsia="uk-UA"/>
              <w14:ligatures w14:val="standardContextual"/>
            </w:rPr>
          </w:pPr>
          <w:hyperlink w:anchor="_Toc150259077" w:history="1">
            <w:r w:rsidR="00705ADF" w:rsidRPr="00624DDB">
              <w:rPr>
                <w:rStyle w:val="aa"/>
                <w:noProof/>
                <w:lang w:eastAsia="uk-UA"/>
              </w:rPr>
              <w:t>4.5.</w:t>
            </w:r>
            <w:r w:rsidR="00705ADF">
              <w:rPr>
                <w:rFonts w:asciiTheme="minorHAnsi" w:eastAsiaTheme="minorEastAsia" w:hAnsiTheme="minorHAnsi"/>
                <w:noProof/>
                <w:kern w:val="2"/>
                <w:sz w:val="22"/>
                <w:lang w:eastAsia="uk-UA"/>
                <w14:ligatures w14:val="standardContextual"/>
              </w:rPr>
              <w:tab/>
            </w:r>
            <w:r w:rsidR="00705ADF" w:rsidRPr="00624DDB">
              <w:rPr>
                <w:rStyle w:val="aa"/>
                <w:noProof/>
                <w:lang w:eastAsia="uk-UA"/>
              </w:rPr>
              <w:t>Результати роботи програми</w:t>
            </w:r>
            <w:r w:rsidR="00705ADF">
              <w:rPr>
                <w:noProof/>
                <w:webHidden/>
              </w:rPr>
              <w:tab/>
            </w:r>
            <w:r w:rsidR="00705ADF">
              <w:rPr>
                <w:noProof/>
                <w:webHidden/>
              </w:rPr>
              <w:fldChar w:fldCharType="begin"/>
            </w:r>
            <w:r w:rsidR="00705ADF">
              <w:rPr>
                <w:noProof/>
                <w:webHidden/>
              </w:rPr>
              <w:instrText xml:space="preserve"> PAGEREF _Toc150259077 \h </w:instrText>
            </w:r>
            <w:r w:rsidR="00705ADF">
              <w:rPr>
                <w:noProof/>
                <w:webHidden/>
              </w:rPr>
            </w:r>
            <w:r w:rsidR="00705ADF">
              <w:rPr>
                <w:noProof/>
                <w:webHidden/>
              </w:rPr>
              <w:fldChar w:fldCharType="separate"/>
            </w:r>
            <w:r w:rsidR="00705ADF">
              <w:rPr>
                <w:noProof/>
                <w:webHidden/>
              </w:rPr>
              <w:t>6</w:t>
            </w:r>
            <w:r w:rsidR="00705ADF">
              <w:rPr>
                <w:noProof/>
                <w:webHidden/>
              </w:rPr>
              <w:fldChar w:fldCharType="end"/>
            </w:r>
          </w:hyperlink>
        </w:p>
        <w:p w14:paraId="3D107303" w14:textId="30C7DF6E" w:rsidR="00705ADF" w:rsidRDefault="00975D29">
          <w:pPr>
            <w:pStyle w:val="12"/>
            <w:tabs>
              <w:tab w:val="left" w:pos="1320"/>
              <w:tab w:val="right" w:leader="dot" w:pos="9628"/>
            </w:tabs>
            <w:rPr>
              <w:rFonts w:asciiTheme="minorHAnsi" w:eastAsiaTheme="minorEastAsia" w:hAnsiTheme="minorHAnsi"/>
              <w:noProof/>
              <w:kern w:val="2"/>
              <w:sz w:val="22"/>
              <w:lang w:eastAsia="uk-UA"/>
              <w14:ligatures w14:val="standardContextual"/>
            </w:rPr>
          </w:pPr>
          <w:hyperlink w:anchor="_Toc150259078" w:history="1">
            <w:r w:rsidR="00705ADF" w:rsidRPr="00624DDB">
              <w:rPr>
                <w:rStyle w:val="aa"/>
                <w:noProof/>
                <w:lang w:eastAsia="uk-UA"/>
              </w:rPr>
              <w:t>5.</w:t>
            </w:r>
            <w:r w:rsidR="00705ADF">
              <w:rPr>
                <w:rFonts w:asciiTheme="minorHAnsi" w:eastAsiaTheme="minorEastAsia" w:hAnsiTheme="minorHAnsi"/>
                <w:noProof/>
                <w:kern w:val="2"/>
                <w:sz w:val="22"/>
                <w:lang w:eastAsia="uk-UA"/>
                <w14:ligatures w14:val="standardContextual"/>
              </w:rPr>
              <w:tab/>
            </w:r>
            <w:r w:rsidR="00705ADF" w:rsidRPr="00624DDB">
              <w:rPr>
                <w:rStyle w:val="aa"/>
                <w:noProof/>
                <w:lang w:eastAsia="uk-UA"/>
              </w:rPr>
              <w:t>Висновок</w:t>
            </w:r>
            <w:r w:rsidR="00705ADF">
              <w:rPr>
                <w:noProof/>
                <w:webHidden/>
              </w:rPr>
              <w:tab/>
            </w:r>
            <w:r w:rsidR="00705ADF">
              <w:rPr>
                <w:noProof/>
                <w:webHidden/>
              </w:rPr>
              <w:fldChar w:fldCharType="begin"/>
            </w:r>
            <w:r w:rsidR="00705ADF">
              <w:rPr>
                <w:noProof/>
                <w:webHidden/>
              </w:rPr>
              <w:instrText xml:space="preserve"> PAGEREF _Toc150259078 \h </w:instrText>
            </w:r>
            <w:r w:rsidR="00705ADF">
              <w:rPr>
                <w:noProof/>
                <w:webHidden/>
              </w:rPr>
            </w:r>
            <w:r w:rsidR="00705ADF">
              <w:rPr>
                <w:noProof/>
                <w:webHidden/>
              </w:rPr>
              <w:fldChar w:fldCharType="separate"/>
            </w:r>
            <w:r w:rsidR="00705ADF">
              <w:rPr>
                <w:noProof/>
                <w:webHidden/>
              </w:rPr>
              <w:t>6</w:t>
            </w:r>
            <w:r w:rsidR="00705ADF">
              <w:rPr>
                <w:noProof/>
                <w:webHidden/>
              </w:rPr>
              <w:fldChar w:fldCharType="end"/>
            </w:r>
          </w:hyperlink>
        </w:p>
        <w:p w14:paraId="7DCE5DFE" w14:textId="5A55B508" w:rsidR="00216626" w:rsidRPr="00436468" w:rsidRDefault="008E38DB" w:rsidP="003F0C45">
          <w:pPr>
            <w:ind w:firstLine="0"/>
          </w:pPr>
          <w:r>
            <w:rPr>
              <w:b/>
              <w:bCs/>
              <w:lang w:val="ru-RU"/>
            </w:rPr>
            <w:fldChar w:fldCharType="end"/>
          </w:r>
        </w:p>
      </w:sdtContent>
    </w:sdt>
    <w:p w14:paraId="397B159D" w14:textId="77777777" w:rsidR="00E778A2" w:rsidRDefault="00E778A2" w:rsidP="002976AE">
      <w:pPr>
        <w:ind w:right="-24"/>
        <w:jc w:val="center"/>
        <w:rPr>
          <w:rFonts w:eastAsia="Times New Roman" w:cs="Times New Roman"/>
          <w:b/>
          <w:bCs/>
          <w:sz w:val="32"/>
          <w:szCs w:val="32"/>
        </w:rPr>
        <w:sectPr w:rsidR="00E778A2" w:rsidSect="00F4107D">
          <w:headerReference w:type="default" r:id="rId8"/>
          <w:footerReference w:type="default" r:id="rId9"/>
          <w:pgSz w:w="11906" w:h="16838" w:code="9"/>
          <w:pgMar w:top="1134" w:right="1134" w:bottom="1134" w:left="1134" w:header="709" w:footer="709" w:gutter="0"/>
          <w:cols w:space="708"/>
          <w:docGrid w:linePitch="381"/>
        </w:sectPr>
      </w:pPr>
    </w:p>
    <w:p w14:paraId="4394BCD5" w14:textId="17AB34AA" w:rsidR="00240359" w:rsidRPr="00240359" w:rsidRDefault="002976AE" w:rsidP="002976AE">
      <w:pPr>
        <w:ind w:right="-24"/>
        <w:jc w:val="center"/>
        <w:rPr>
          <w:b/>
          <w:bCs/>
        </w:rPr>
      </w:pPr>
      <w:r w:rsidRPr="00240359">
        <w:rPr>
          <w:rFonts w:eastAsia="Times New Roman" w:cs="Times New Roman"/>
          <w:b/>
          <w:bCs/>
          <w:sz w:val="32"/>
          <w:szCs w:val="32"/>
        </w:rPr>
        <w:t>Лабораторна робота №</w:t>
      </w:r>
      <w:r w:rsidR="00E133FC">
        <w:rPr>
          <w:rFonts w:eastAsia="Times New Roman" w:cs="Times New Roman"/>
          <w:b/>
          <w:bCs/>
          <w:sz w:val="32"/>
          <w:szCs w:val="32"/>
        </w:rPr>
        <w:t>5</w:t>
      </w:r>
    </w:p>
    <w:p w14:paraId="6C74FA34" w14:textId="3FFF6364" w:rsidR="002976AE" w:rsidRPr="00240359" w:rsidRDefault="00240359" w:rsidP="002976AE">
      <w:pPr>
        <w:ind w:right="-24"/>
        <w:jc w:val="center"/>
        <w:rPr>
          <w:rFonts w:eastAsia="Times New Roman" w:cs="Times New Roman"/>
          <w:b/>
          <w:bCs/>
          <w:sz w:val="32"/>
          <w:szCs w:val="32"/>
        </w:rPr>
      </w:pPr>
      <w:r w:rsidRPr="00240359">
        <w:rPr>
          <w:rFonts w:eastAsia="Times New Roman" w:cs="Times New Roman"/>
          <w:b/>
          <w:bCs/>
          <w:sz w:val="32"/>
          <w:szCs w:val="32"/>
        </w:rPr>
        <w:t>Робота з масивами</w:t>
      </w:r>
    </w:p>
    <w:p w14:paraId="5EAF8F88" w14:textId="77777777" w:rsidR="002976AE" w:rsidRDefault="002976AE" w:rsidP="002976AE">
      <w:pPr>
        <w:ind w:right="-24"/>
        <w:jc w:val="center"/>
        <w:rPr>
          <w:rFonts w:eastAsia="Times New Roman" w:cs="Times New Roman"/>
          <w:szCs w:val="28"/>
        </w:rPr>
      </w:pPr>
      <w:r w:rsidRPr="304E5E05">
        <w:rPr>
          <w:rFonts w:eastAsia="Times New Roman" w:cs="Times New Roman"/>
          <w:szCs w:val="28"/>
        </w:rPr>
        <w:t>Варіант 16</w:t>
      </w:r>
    </w:p>
    <w:p w14:paraId="17EB0A45" w14:textId="34E54D2B" w:rsidR="002976AE" w:rsidRPr="00436468" w:rsidRDefault="008E38DB" w:rsidP="00BA68DA">
      <w:pPr>
        <w:pStyle w:val="1"/>
        <w:rPr>
          <w:rFonts w:eastAsia="Times New Roman"/>
        </w:rPr>
      </w:pPr>
      <w:bookmarkStart w:id="0" w:name="_Toc150259069"/>
      <w:r>
        <w:rPr>
          <w:rFonts w:eastAsia="Times New Roman"/>
        </w:rPr>
        <w:t>Мета роботи</w:t>
      </w:r>
      <w:bookmarkEnd w:id="0"/>
    </w:p>
    <w:p w14:paraId="70F8E78F" w14:textId="070AB488" w:rsidR="0098518F" w:rsidRDefault="002976AE" w:rsidP="002976AE">
      <w:pPr>
        <w:spacing w:line="240" w:lineRule="auto"/>
        <w:ind w:firstLine="708"/>
        <w:rPr>
          <w:rFonts w:eastAsia="Times New Roman" w:cs="Times New Roman"/>
          <w:szCs w:val="28"/>
        </w:rPr>
      </w:pPr>
      <w:r>
        <w:rPr>
          <w:rFonts w:eastAsia="Times New Roman" w:cs="Times New Roman"/>
          <w:szCs w:val="28"/>
        </w:rPr>
        <w:t xml:space="preserve">Метою лабораторної роботи є отримання практичних навичок в роботі з масивами мови </w:t>
      </w:r>
      <w:r>
        <w:rPr>
          <w:rFonts w:eastAsia="Times New Roman" w:cs="Times New Roman"/>
          <w:szCs w:val="28"/>
          <w:lang w:val="en-US"/>
        </w:rPr>
        <w:t>C++.</w:t>
      </w:r>
    </w:p>
    <w:p w14:paraId="4317472E" w14:textId="29DC8B39" w:rsidR="002976AE" w:rsidRPr="00436468" w:rsidRDefault="008E38DB" w:rsidP="008E38DB">
      <w:pPr>
        <w:pStyle w:val="1"/>
        <w:rPr>
          <w:rFonts w:eastAsia="Times New Roman"/>
        </w:rPr>
      </w:pPr>
      <w:bookmarkStart w:id="1" w:name="_Toc150259070"/>
      <w:r>
        <w:rPr>
          <w:rFonts w:eastAsia="Times New Roman"/>
        </w:rPr>
        <w:t>Завдання</w:t>
      </w:r>
      <w:bookmarkEnd w:id="1"/>
    </w:p>
    <w:tbl>
      <w:tblPr>
        <w:tblStyle w:val="a4"/>
        <w:tblW w:w="0" w:type="auto"/>
        <w:tblLook w:val="04A0" w:firstRow="1" w:lastRow="0" w:firstColumn="1" w:lastColumn="0" w:noHBand="0" w:noVBand="1"/>
      </w:tblPr>
      <w:tblGrid>
        <w:gridCol w:w="846"/>
        <w:gridCol w:w="8782"/>
      </w:tblGrid>
      <w:tr w:rsidR="002976AE" w14:paraId="551E9730" w14:textId="77777777" w:rsidTr="0020208E">
        <w:trPr>
          <w:trHeight w:val="793"/>
        </w:trPr>
        <w:tc>
          <w:tcPr>
            <w:tcW w:w="846" w:type="dxa"/>
            <w:vAlign w:val="center"/>
          </w:tcPr>
          <w:p w14:paraId="3E1F0C0F" w14:textId="230D4969" w:rsidR="002976AE" w:rsidRDefault="002976AE" w:rsidP="002976AE">
            <w:r w:rsidRPr="00E320AA">
              <w:rPr>
                <w:rFonts w:eastAsia="Times New Roman"/>
                <w:bCs/>
                <w:szCs w:val="28"/>
                <w:lang w:eastAsia="ru-RU"/>
              </w:rPr>
              <w:t>16</w:t>
            </w:r>
          </w:p>
        </w:tc>
        <w:tc>
          <w:tcPr>
            <w:tcW w:w="8782" w:type="dxa"/>
          </w:tcPr>
          <w:p w14:paraId="481E7FEE" w14:textId="589B62C5" w:rsidR="002976AE" w:rsidRDefault="002976AE" w:rsidP="002976AE">
            <w:r w:rsidRPr="00E320AA">
              <w:rPr>
                <w:rFonts w:eastAsia="Times New Roman"/>
                <w:szCs w:val="28"/>
                <w:lang w:eastAsia="uk-UA"/>
              </w:rPr>
              <w:t>Порахувати кількість елементів з однаковим значенням у введеному з клавіатури масиві.</w:t>
            </w:r>
          </w:p>
        </w:tc>
      </w:tr>
    </w:tbl>
    <w:p w14:paraId="0C742EE2" w14:textId="77777777" w:rsidR="002976AE" w:rsidRDefault="002976AE" w:rsidP="007F145F">
      <w:pPr>
        <w:spacing w:line="240" w:lineRule="auto"/>
        <w:ind w:firstLine="0"/>
        <w:rPr>
          <w:rFonts w:eastAsia="Times New Roman"/>
          <w:szCs w:val="28"/>
          <w:lang w:eastAsia="uk-UA"/>
        </w:rPr>
      </w:pPr>
    </w:p>
    <w:p w14:paraId="6EE44741" w14:textId="725E0374" w:rsidR="002976AE" w:rsidRDefault="00240359" w:rsidP="00240359">
      <w:pPr>
        <w:pStyle w:val="1"/>
        <w:rPr>
          <w:rFonts w:eastAsia="Times New Roman"/>
        </w:rPr>
      </w:pPr>
      <w:bookmarkStart w:id="2" w:name="_Toc150259071"/>
      <w:r>
        <w:rPr>
          <w:rFonts w:eastAsia="Times New Roman"/>
        </w:rPr>
        <w:t>Теоретичні відомості</w:t>
      </w:r>
      <w:bookmarkEnd w:id="2"/>
    </w:p>
    <w:p w14:paraId="6793346F" w14:textId="77777777" w:rsidR="009D7EB6" w:rsidRPr="009D7EB6" w:rsidRDefault="00267491" w:rsidP="00253B27">
      <w:pPr>
        <w:rPr>
          <w:lang w:eastAsia="uk-UA"/>
        </w:rPr>
      </w:pPr>
      <w:r w:rsidRPr="009D7EB6">
        <w:t>Масив у мові програмування C++ є структурою даних, яка дозволяє зберігати набір змінних однакового типу. Масиви використовуються для зберігання даних, таких як числа, рядки або об'єкти, і дозволяють легко отримувати доступ до окремих елементів за їхніми індексами</w:t>
      </w:r>
      <w:r w:rsidRPr="009D7EB6">
        <w:rPr>
          <w:lang w:val="en-US"/>
        </w:rPr>
        <w:t xml:space="preserve"> </w:t>
      </w:r>
      <w:r w:rsidR="00240359" w:rsidRPr="009D7EB6">
        <w:rPr>
          <w:lang w:eastAsia="uk-UA"/>
        </w:rPr>
        <w:t>без необхідності введення окремого імені змінної для кожного з них.</w:t>
      </w:r>
      <w:bookmarkStart w:id="3" w:name="T2045169592"/>
      <w:bookmarkStart w:id="4" w:name="T1133808979"/>
      <w:bookmarkEnd w:id="3"/>
      <w:bookmarkEnd w:id="4"/>
    </w:p>
    <w:p w14:paraId="167D155D" w14:textId="14B7BB25" w:rsidR="00240359" w:rsidRPr="009D7EB6" w:rsidRDefault="00E97401" w:rsidP="00253B27">
      <w:r w:rsidRPr="009D7EB6">
        <w:t>Масиви можуть бути одновимірними та багатовимірними. В одновимірних масивах для доступу до елементу масиву використовується один індекс. В багатовимірних масивах для доступу до елементу масиву використовується декілька індексів.</w:t>
      </w:r>
      <w:r w:rsidRPr="009D7EB6">
        <w:rPr>
          <w:lang w:val="en-US"/>
        </w:rPr>
        <w:t xml:space="preserve"> </w:t>
      </w:r>
      <w:r w:rsidR="00240359" w:rsidRPr="009D7EB6">
        <w:t xml:space="preserve">Масив, як і будь-який інший об’єкт в мові </w:t>
      </w:r>
      <w:r w:rsidR="00240359" w:rsidRPr="009D7EB6">
        <w:rPr>
          <w:i/>
        </w:rPr>
        <w:t>С</w:t>
      </w:r>
      <w:r w:rsidR="00240359" w:rsidRPr="009D7EB6">
        <w:t>, має бути оголошений перед тим, як він буде використаний:</w:t>
      </w:r>
    </w:p>
    <w:p w14:paraId="00B80C46" w14:textId="77777777" w:rsidR="00E97401" w:rsidRPr="00E97401" w:rsidRDefault="00E97401" w:rsidP="00253B27">
      <w:pPr>
        <w:rPr>
          <w:lang w:eastAsia="uk-UA"/>
        </w:rPr>
      </w:pPr>
      <w:bookmarkStart w:id="5" w:name="T295013967"/>
      <w:bookmarkEnd w:id="5"/>
      <w:r w:rsidRPr="00E97401">
        <w:rPr>
          <w:lang w:eastAsia="uk-UA"/>
        </w:rPr>
        <w:t>Загальна форма опису одновимірного масиву:</w:t>
      </w:r>
    </w:p>
    <w:p w14:paraId="2FBB8E8E" w14:textId="77777777" w:rsidR="00E97401" w:rsidRPr="00E97401" w:rsidRDefault="00E97401" w:rsidP="00E97401">
      <w:pPr>
        <w:pStyle w:val="ab"/>
      </w:pPr>
      <w:r w:rsidRPr="00E97401">
        <w:t>тип ім’я_масиву[розмір];</w:t>
      </w:r>
    </w:p>
    <w:p w14:paraId="6A429C20" w14:textId="5CE035DC" w:rsidR="00E97401" w:rsidRPr="00E97401" w:rsidRDefault="00E97401" w:rsidP="00E97401">
      <w:pPr>
        <w:ind w:firstLine="0"/>
        <w:rPr>
          <w:lang w:eastAsia="uk-UA"/>
        </w:rPr>
      </w:pPr>
      <w:r w:rsidRPr="00E97401">
        <w:rPr>
          <w:i/>
          <w:iCs/>
          <w:lang w:eastAsia="uk-UA"/>
        </w:rPr>
        <w:t>тип</w:t>
      </w:r>
      <w:r w:rsidRPr="00E97401">
        <w:rPr>
          <w:lang w:eastAsia="uk-UA"/>
        </w:rPr>
        <w:t xml:space="preserve"> – це тип елементів масиву. Він ще називається базовим типом.</w:t>
      </w:r>
    </w:p>
    <w:p w14:paraId="186C5CC8" w14:textId="77777777" w:rsidR="00E97401" w:rsidRPr="00E97401" w:rsidRDefault="00E97401" w:rsidP="00E97401">
      <w:pPr>
        <w:ind w:firstLine="0"/>
        <w:rPr>
          <w:lang w:eastAsia="uk-UA"/>
        </w:rPr>
      </w:pPr>
      <w:r w:rsidRPr="00E97401">
        <w:rPr>
          <w:i/>
          <w:iCs/>
          <w:lang w:eastAsia="uk-UA"/>
        </w:rPr>
        <w:t xml:space="preserve">розмір </w:t>
      </w:r>
      <w:r w:rsidRPr="00E97401">
        <w:rPr>
          <w:lang w:eastAsia="uk-UA"/>
        </w:rPr>
        <w:t>– кількість елементів в масиві;</w:t>
      </w:r>
    </w:p>
    <w:p w14:paraId="10302061" w14:textId="77777777" w:rsidR="00E97401" w:rsidRPr="00E97401" w:rsidRDefault="00E97401" w:rsidP="00E97401">
      <w:pPr>
        <w:ind w:firstLine="0"/>
        <w:rPr>
          <w:lang w:eastAsia="uk-UA"/>
        </w:rPr>
      </w:pPr>
      <w:r w:rsidRPr="00E97401">
        <w:rPr>
          <w:i/>
          <w:iCs/>
          <w:lang w:eastAsia="uk-UA"/>
        </w:rPr>
        <w:t>ім’я_масиву</w:t>
      </w:r>
      <w:r w:rsidRPr="00E97401">
        <w:rPr>
          <w:lang w:eastAsia="uk-UA"/>
        </w:rPr>
        <w:t xml:space="preserve"> – безпосередньо ім’я масиву, за яким здійснюється доступ до елементів масиву.</w:t>
      </w:r>
    </w:p>
    <w:p w14:paraId="4F57F2A4" w14:textId="653EF973" w:rsidR="00240359" w:rsidRPr="00F83495" w:rsidRDefault="00240359" w:rsidP="00AE3C85">
      <w:pPr>
        <w:rPr>
          <w:szCs w:val="28"/>
        </w:rPr>
      </w:pPr>
      <w:r w:rsidRPr="00AE3C85">
        <w:rPr>
          <w:szCs w:val="28"/>
        </w:rPr>
        <w:t>Індекс масиву</w:t>
      </w:r>
      <w:r w:rsidRPr="00F83495">
        <w:rPr>
          <w:szCs w:val="28"/>
          <w:lang w:eastAsia="uk-UA"/>
        </w:rPr>
        <w:t xml:space="preserve"> визначає елемент масиву</w:t>
      </w:r>
      <w:r>
        <w:rPr>
          <w:szCs w:val="28"/>
          <w:lang w:eastAsia="uk-UA"/>
        </w:rPr>
        <w:t>,</w:t>
      </w:r>
      <w:r w:rsidRPr="00050319">
        <w:rPr>
          <w:szCs w:val="28"/>
          <w:lang w:eastAsia="uk-UA"/>
        </w:rPr>
        <w:t xml:space="preserve"> </w:t>
      </w:r>
      <w:r>
        <w:rPr>
          <w:szCs w:val="28"/>
          <w:lang w:eastAsia="uk-UA"/>
        </w:rPr>
        <w:t xml:space="preserve">до якого треба забезпечити доступ, </w:t>
      </w:r>
      <w:r w:rsidRPr="00F83495">
        <w:rPr>
          <w:szCs w:val="28"/>
          <w:lang w:eastAsia="uk-UA"/>
        </w:rPr>
        <w:t xml:space="preserve">і </w:t>
      </w:r>
      <w:r>
        <w:rPr>
          <w:szCs w:val="28"/>
          <w:lang w:eastAsia="uk-UA"/>
        </w:rPr>
        <w:t>в</w:t>
      </w:r>
      <w:r w:rsidRPr="00F83495">
        <w:rPr>
          <w:szCs w:val="28"/>
          <w:lang w:eastAsia="uk-UA"/>
        </w:rPr>
        <w:t xml:space="preserve">казується в квадратних дужках після імені масиву. Індекс масиву – це цілочисельний вираз, значення якого може бути в діапазоні від 0 до значення, рівного </w:t>
      </w:r>
      <w:r w:rsidR="00CC69EC">
        <w:rPr>
          <w:szCs w:val="28"/>
          <w:lang w:eastAsia="uk-UA"/>
        </w:rPr>
        <w:t>розміру масиву</w:t>
      </w:r>
      <w:r w:rsidRPr="00F83495">
        <w:rPr>
          <w:szCs w:val="28"/>
          <w:lang w:eastAsia="uk-UA"/>
        </w:rPr>
        <w:t>, зменшен</w:t>
      </w:r>
      <w:r w:rsidR="00D97717">
        <w:rPr>
          <w:szCs w:val="28"/>
          <w:lang w:eastAsia="uk-UA"/>
        </w:rPr>
        <w:t>ого</w:t>
      </w:r>
      <w:r w:rsidRPr="00F83495">
        <w:rPr>
          <w:szCs w:val="28"/>
          <w:lang w:eastAsia="uk-UA"/>
        </w:rPr>
        <w:t xml:space="preserve"> на 1. Наприклад:</w:t>
      </w:r>
    </w:p>
    <w:p w14:paraId="743849A3" w14:textId="1F0762C6" w:rsidR="00E97401" w:rsidRPr="00E97401" w:rsidRDefault="00E97401" w:rsidP="00E97401">
      <w:pPr>
        <w:pStyle w:val="ab"/>
      </w:pPr>
      <w:r w:rsidRPr="00E97401">
        <w:lastRenderedPageBreak/>
        <w:t xml:space="preserve">int </w:t>
      </w:r>
      <w:proofErr w:type="gramStart"/>
      <w:r w:rsidRPr="00E97401">
        <w:t>A[</w:t>
      </w:r>
      <w:proofErr w:type="gramEnd"/>
      <w:r w:rsidRPr="00E97401">
        <w:t>10];</w:t>
      </w:r>
    </w:p>
    <w:p w14:paraId="275A24A4" w14:textId="7B90D33A" w:rsidR="00240359" w:rsidRPr="00BC3401" w:rsidRDefault="00E97401" w:rsidP="00BC3401">
      <w:pPr>
        <w:rPr>
          <w:lang w:eastAsia="uk-UA"/>
        </w:rPr>
      </w:pPr>
      <w:r w:rsidRPr="00E97401">
        <w:rPr>
          <w:lang w:eastAsia="uk-UA"/>
        </w:rPr>
        <w:t xml:space="preserve">У результаті, в пам’яті комп’ютера виділяється 10 комірок типу </w:t>
      </w:r>
      <w:proofErr w:type="spellStart"/>
      <w:r w:rsidRPr="00E97401">
        <w:rPr>
          <w:lang w:eastAsia="uk-UA"/>
        </w:rPr>
        <w:t>int</w:t>
      </w:r>
      <w:proofErr w:type="spellEnd"/>
      <w:r w:rsidRPr="00E97401">
        <w:rPr>
          <w:lang w:eastAsia="uk-UA"/>
        </w:rPr>
        <w:t xml:space="preserve">. </w:t>
      </w:r>
      <w:r>
        <w:rPr>
          <w:lang w:eastAsia="uk-UA"/>
        </w:rPr>
        <w:t>О</w:t>
      </w:r>
      <w:r w:rsidRPr="00E97401">
        <w:rPr>
          <w:lang w:eastAsia="uk-UA"/>
        </w:rPr>
        <w:t xml:space="preserve">дна комірка займає </w:t>
      </w:r>
      <w:r>
        <w:rPr>
          <w:lang w:eastAsia="uk-UA"/>
        </w:rPr>
        <w:t>4</w:t>
      </w:r>
      <w:r w:rsidRPr="00E97401">
        <w:rPr>
          <w:lang w:eastAsia="uk-UA"/>
        </w:rPr>
        <w:t xml:space="preserve"> байти,</w:t>
      </w:r>
      <w:r>
        <w:rPr>
          <w:lang w:eastAsia="uk-UA"/>
        </w:rPr>
        <w:t xml:space="preserve"> </w:t>
      </w:r>
      <w:r w:rsidRPr="00E97401">
        <w:rPr>
          <w:lang w:eastAsia="uk-UA"/>
        </w:rPr>
        <w:t xml:space="preserve">всього буде виділено </w:t>
      </w:r>
      <w:r>
        <w:rPr>
          <w:lang w:eastAsia="uk-UA"/>
        </w:rPr>
        <w:t>4</w:t>
      </w:r>
      <w:r w:rsidRPr="00E97401">
        <w:rPr>
          <w:lang w:eastAsia="uk-UA"/>
        </w:rPr>
        <w:t>0 байт пам’яті. Номер першої комірки починається з нуля. Ці комірки об’єднані спільним іменем A.</w:t>
      </w:r>
    </w:p>
    <w:p w14:paraId="50864259" w14:textId="32E60086" w:rsidR="00240359" w:rsidRPr="00E757A0" w:rsidRDefault="00240359" w:rsidP="00E757A0">
      <w:pPr>
        <w:pStyle w:val="ab"/>
      </w:pPr>
      <w:r w:rsidRPr="00F83495">
        <w:t xml:space="preserve">int </w:t>
      </w:r>
      <w:proofErr w:type="gramStart"/>
      <w:r w:rsidR="00BC3401">
        <w:t>B</w:t>
      </w:r>
      <w:r w:rsidRPr="00F83495">
        <w:t>[</w:t>
      </w:r>
      <w:proofErr w:type="gramEnd"/>
      <w:r w:rsidRPr="00F83495">
        <w:t>3][3];</w:t>
      </w:r>
    </w:p>
    <w:p w14:paraId="49AC3F13" w14:textId="20EAA537" w:rsidR="00240359" w:rsidRPr="00AE3C85" w:rsidRDefault="00BC3401" w:rsidP="00253B27">
      <w:r>
        <w:t xml:space="preserve">Таким чином оголошується </w:t>
      </w:r>
      <w:r w:rsidR="00240359" w:rsidRPr="00AE3C85">
        <w:t>двовимірн</w:t>
      </w:r>
      <w:r>
        <w:t>ий</w:t>
      </w:r>
      <w:r w:rsidR="00240359" w:rsidRPr="00AE3C85">
        <w:t xml:space="preserve"> </w:t>
      </w:r>
      <w:r>
        <w:t xml:space="preserve">цілочисельний </w:t>
      </w:r>
      <w:r w:rsidR="00240359" w:rsidRPr="00AE3C85">
        <w:t xml:space="preserve">масив. </w:t>
      </w:r>
      <w:r>
        <w:t>Його</w:t>
      </w:r>
      <w:r w:rsidR="00240359" w:rsidRPr="00AE3C85">
        <w:t xml:space="preserve"> можна розглядати як набір з трьох 3-елементних масивів цілих чисел. </w:t>
      </w:r>
    </w:p>
    <w:p w14:paraId="4AB58CEA" w14:textId="77777777" w:rsidR="00240359" w:rsidRPr="00AE3C85" w:rsidRDefault="00240359" w:rsidP="00253B27">
      <w:r w:rsidRPr="00AE3C85">
        <w:t xml:space="preserve">Елементи масиву зберігаються в пам’яті послідовно. Якщо, наприклад, перший елемент символьного масиву </w:t>
      </w:r>
      <w:proofErr w:type="spellStart"/>
      <w:r w:rsidRPr="00AE3C85">
        <w:rPr>
          <w:i/>
          <w:iCs/>
        </w:rPr>
        <w:t>id</w:t>
      </w:r>
      <w:proofErr w:type="spellEnd"/>
      <w:r w:rsidRPr="00AE3C85">
        <w:t xml:space="preserve"> зберігається за адресою 5000, то другий зберігатиметься за адресою 5001, третій – за адресою 5002.</w:t>
      </w:r>
    </w:p>
    <w:p w14:paraId="31EBD708" w14:textId="5C290EAF" w:rsidR="00240359" w:rsidRPr="00AE3C85" w:rsidRDefault="00240359" w:rsidP="00253B27">
      <w:r w:rsidRPr="00AE3C85">
        <w:t>Двовимірний масив розташовується в пам’яті за рядками: спочатку – нульовий рядок, потім – перший і тд</w:t>
      </w:r>
      <w:r w:rsidR="00BC3401">
        <w:t>.</w:t>
      </w:r>
      <w:r w:rsidRPr="00AE3C85">
        <w:t xml:space="preserve"> Так, елементи </w:t>
      </w:r>
      <w:r w:rsidR="00BC3401">
        <w:rPr>
          <w:i/>
          <w:iCs/>
          <w:lang w:val="en-US"/>
        </w:rPr>
        <w:t>B</w:t>
      </w:r>
      <w:r w:rsidRPr="00AE3C85">
        <w:t xml:space="preserve">[3][3] зберігаються в наступному порядку: [0][0], [0][1], [0][2], [1][0], [1][1], [1][2], [2][0], [2][1], [2][2]. </w:t>
      </w:r>
    </w:p>
    <w:p w14:paraId="1E843E0F" w14:textId="5EB3C94F" w:rsidR="00240359" w:rsidRPr="00E757A0" w:rsidRDefault="00240359" w:rsidP="00253B27">
      <w:pPr>
        <w:rPr>
          <w:rFonts w:eastAsia="MS Mincho"/>
          <w:color w:val="000000"/>
        </w:rPr>
      </w:pPr>
      <w:r w:rsidRPr="00AE3C85">
        <w:rPr>
          <w:rFonts w:eastAsia="MS Mincho"/>
          <w:color w:val="000000"/>
        </w:rPr>
        <w:t xml:space="preserve">Якщо в масиві не </w:t>
      </w:r>
      <w:r w:rsidRPr="00AE3C85">
        <w:rPr>
          <w:rFonts w:eastAsia="MS Mincho"/>
        </w:rPr>
        <w:t>дуже</w:t>
      </w:r>
      <w:r w:rsidRPr="00AE3C85">
        <w:rPr>
          <w:rFonts w:eastAsia="MS Mincho"/>
          <w:color w:val="000000"/>
        </w:rPr>
        <w:t xml:space="preserve"> багато елементів і їх значення відомі </w:t>
      </w:r>
      <w:r w:rsidRPr="00AE3C85">
        <w:rPr>
          <w:rFonts w:eastAsia="MS Mincho"/>
        </w:rPr>
        <w:t>заздалегідь</w:t>
      </w:r>
      <w:r w:rsidRPr="00AE3C85">
        <w:rPr>
          <w:rFonts w:eastAsia="MS Mincho"/>
          <w:color w:val="000000"/>
        </w:rPr>
        <w:t>, масив можна ініціалізувати разом з його оголошенням, розмістивши перелік значень у фігурних дужках:</w:t>
      </w:r>
    </w:p>
    <w:p w14:paraId="0449C990" w14:textId="1D887B6C" w:rsidR="00240359" w:rsidRPr="00E757A0" w:rsidRDefault="00240359" w:rsidP="00E757A0">
      <w:pPr>
        <w:pStyle w:val="ab"/>
      </w:pPr>
      <w:r w:rsidRPr="00F83495">
        <w:t xml:space="preserve">int </w:t>
      </w:r>
      <w:proofErr w:type="gramStart"/>
      <w:r w:rsidRPr="00F83495">
        <w:t>N</w:t>
      </w:r>
      <w:r w:rsidRPr="00E63D26">
        <w:t>[</w:t>
      </w:r>
      <w:proofErr w:type="gramEnd"/>
      <w:r w:rsidRPr="00E63D26">
        <w:t>10] =</w:t>
      </w:r>
      <w:r>
        <w:t xml:space="preserve"> </w:t>
      </w:r>
      <w:r w:rsidRPr="00F83495">
        <w:t>{0,1,2,3,4,5,6,7,8,9};</w:t>
      </w:r>
    </w:p>
    <w:p w14:paraId="1DC64958" w14:textId="77777777" w:rsidR="00240359" w:rsidRPr="00F83495" w:rsidRDefault="00240359" w:rsidP="00BC3401">
      <w:pPr>
        <w:rPr>
          <w:lang w:eastAsia="uk-UA"/>
        </w:rPr>
      </w:pPr>
      <w:r w:rsidRPr="00F83495">
        <w:rPr>
          <w:lang w:eastAsia="uk-UA"/>
        </w:rPr>
        <w:t xml:space="preserve">Якщо ж </w:t>
      </w:r>
      <w:r>
        <w:rPr>
          <w:lang w:eastAsia="uk-UA"/>
        </w:rPr>
        <w:t xml:space="preserve">в </w:t>
      </w:r>
      <w:r w:rsidRPr="00F83495">
        <w:rPr>
          <w:lang w:eastAsia="uk-UA"/>
        </w:rPr>
        <w:t>масив</w:t>
      </w:r>
      <w:r>
        <w:rPr>
          <w:lang w:eastAsia="uk-UA"/>
        </w:rPr>
        <w:t>і</w:t>
      </w:r>
      <w:r w:rsidRPr="00F83495">
        <w:rPr>
          <w:lang w:eastAsia="uk-UA"/>
        </w:rPr>
        <w:t xml:space="preserve"> </w:t>
      </w:r>
      <w:r>
        <w:rPr>
          <w:lang w:eastAsia="uk-UA"/>
        </w:rPr>
        <w:t>багато елементів</w:t>
      </w:r>
      <w:r w:rsidRPr="00F83495">
        <w:rPr>
          <w:lang w:eastAsia="uk-UA"/>
        </w:rPr>
        <w:t xml:space="preserve">, заповнити його </w:t>
      </w:r>
      <w:r>
        <w:rPr>
          <w:lang w:eastAsia="uk-UA"/>
        </w:rPr>
        <w:t xml:space="preserve">їх значеннями </w:t>
      </w:r>
      <w:r w:rsidRPr="00F83495">
        <w:rPr>
          <w:lang w:eastAsia="uk-UA"/>
        </w:rPr>
        <w:t xml:space="preserve">доведеться програмно в циклі. </w:t>
      </w:r>
    </w:p>
    <w:p w14:paraId="4A2BAE74" w14:textId="7857513A" w:rsidR="00240359" w:rsidRDefault="00240359" w:rsidP="000D5222">
      <w:pPr>
        <w:pStyle w:val="1"/>
      </w:pPr>
      <w:bookmarkStart w:id="6" w:name="_Toc150259072"/>
      <w:r>
        <w:t>Вирішення завдання</w:t>
      </w:r>
      <w:bookmarkEnd w:id="6"/>
    </w:p>
    <w:p w14:paraId="23F69052" w14:textId="3ECD8F03" w:rsidR="000D5222" w:rsidRPr="000D5222" w:rsidRDefault="000D5222" w:rsidP="000D5222">
      <w:pPr>
        <w:pStyle w:val="2"/>
      </w:pPr>
      <w:bookmarkStart w:id="7" w:name="_Toc150259073"/>
      <w:r>
        <w:t>Розробка алгоритму завдання</w:t>
      </w:r>
      <w:bookmarkEnd w:id="7"/>
    </w:p>
    <w:p w14:paraId="78FA4E60" w14:textId="7D18EB6D" w:rsidR="000D5222" w:rsidRPr="00F83495" w:rsidRDefault="000D5222" w:rsidP="00A6083C">
      <w:r>
        <w:rPr>
          <w:rFonts w:cs="Times New Roman"/>
          <w:lang w:eastAsia="uk-UA"/>
        </w:rPr>
        <w:t>Відповідно до завдання, нам необхідно</w:t>
      </w:r>
      <w:r>
        <w:rPr>
          <w:lang w:eastAsia="uk-UA"/>
        </w:rPr>
        <w:t xml:space="preserve"> оголосити </w:t>
      </w:r>
      <w:r w:rsidRPr="00F83495">
        <w:rPr>
          <w:lang w:eastAsia="uk-UA"/>
        </w:rPr>
        <w:t xml:space="preserve">масив цілих чисел і </w:t>
      </w:r>
      <w:r>
        <w:rPr>
          <w:lang w:eastAsia="uk-UA"/>
        </w:rPr>
        <w:t xml:space="preserve">надати можливість оператору </w:t>
      </w:r>
      <w:r w:rsidRPr="00F83495">
        <w:rPr>
          <w:lang w:eastAsia="uk-UA"/>
        </w:rPr>
        <w:t>заповнити його в</w:t>
      </w:r>
      <w:r>
        <w:rPr>
          <w:lang w:eastAsia="uk-UA"/>
        </w:rPr>
        <w:t>ідповідними</w:t>
      </w:r>
      <w:r w:rsidRPr="00F83495">
        <w:rPr>
          <w:lang w:eastAsia="uk-UA"/>
        </w:rPr>
        <w:t xml:space="preserve"> значеннями. Розмір масиву і діапазон значень його елементів задані у </w:t>
      </w:r>
      <w:r>
        <w:rPr>
          <w:lang w:eastAsia="uk-UA"/>
        </w:rPr>
        <w:t xml:space="preserve">виданому </w:t>
      </w:r>
      <w:r w:rsidRPr="00F83495">
        <w:rPr>
          <w:lang w:eastAsia="uk-UA"/>
        </w:rPr>
        <w:t>варіанті індивідуального завдання</w:t>
      </w:r>
      <w:r w:rsidR="00E757A0">
        <w:rPr>
          <w:lang w:eastAsia="uk-UA"/>
        </w:rPr>
        <w:t xml:space="preserve">. </w:t>
      </w:r>
      <w:r>
        <w:rPr>
          <w:lang w:eastAsia="uk-UA"/>
        </w:rPr>
        <w:t>В</w:t>
      </w:r>
      <w:r w:rsidRPr="00F83495">
        <w:rPr>
          <w:lang w:eastAsia="uk-UA"/>
        </w:rPr>
        <w:t xml:space="preserve"> індивідуальних завданнях вказано також, яку обробку масиву слід провести.</w:t>
      </w:r>
    </w:p>
    <w:p w14:paraId="359DC12C" w14:textId="77777777" w:rsidR="000D5222" w:rsidRPr="00F83495" w:rsidRDefault="000D5222" w:rsidP="00A6083C">
      <w:r w:rsidRPr="00F83495">
        <w:rPr>
          <w:lang w:eastAsia="uk-UA"/>
        </w:rPr>
        <w:t>Для всіх варіантів завдання слід мати на увазі наступне:</w:t>
      </w:r>
    </w:p>
    <w:p w14:paraId="0008780D" w14:textId="77777777" w:rsidR="000D5222" w:rsidRPr="00F83495" w:rsidRDefault="000D5222" w:rsidP="00A6083C">
      <w:r w:rsidRPr="0073651B">
        <w:rPr>
          <w:bCs/>
          <w:lang w:eastAsia="uk-UA"/>
        </w:rPr>
        <w:t>нуль</w:t>
      </w:r>
      <w:r w:rsidRPr="00F83495">
        <w:rPr>
          <w:lang w:eastAsia="uk-UA"/>
        </w:rPr>
        <w:t xml:space="preserve"> вважається </w:t>
      </w:r>
      <w:r>
        <w:rPr>
          <w:lang w:eastAsia="uk-UA"/>
        </w:rPr>
        <w:t>додатним</w:t>
      </w:r>
      <w:r w:rsidRPr="00F83495">
        <w:rPr>
          <w:lang w:eastAsia="uk-UA"/>
        </w:rPr>
        <w:t xml:space="preserve"> числом, якщо в завданні не обумовлений якийсь інший його статус; </w:t>
      </w:r>
    </w:p>
    <w:p w14:paraId="5FF22DA3" w14:textId="77777777" w:rsidR="000D5222" w:rsidRPr="00F83495" w:rsidRDefault="000D5222" w:rsidP="00A6083C">
      <w:r w:rsidRPr="00F83495">
        <w:rPr>
          <w:lang w:eastAsia="uk-UA"/>
        </w:rPr>
        <w:t xml:space="preserve">коли мова йде про якісь послідовності чисел, мається на увазі послідовність з довжиною, більшою </w:t>
      </w:r>
      <w:r>
        <w:rPr>
          <w:lang w:eastAsia="uk-UA"/>
        </w:rPr>
        <w:t>одиниці</w:t>
      </w:r>
      <w:r w:rsidRPr="00F83495">
        <w:rPr>
          <w:lang w:eastAsia="uk-UA"/>
        </w:rPr>
        <w:t xml:space="preserve">; </w:t>
      </w:r>
    </w:p>
    <w:p w14:paraId="41C654F4" w14:textId="7C745BFB" w:rsidR="000D5222" w:rsidRPr="00E757A0" w:rsidRDefault="000D5222" w:rsidP="00A6083C">
      <w:pPr>
        <w:rPr>
          <w:lang w:eastAsia="uk-UA"/>
        </w:rPr>
      </w:pPr>
      <w:r w:rsidRPr="00F83495">
        <w:rPr>
          <w:lang w:eastAsia="uk-UA"/>
        </w:rPr>
        <w:lastRenderedPageBreak/>
        <w:t xml:space="preserve">у тих випадках, коли завдання вимагає виконання якихось обчислень, дозволяється виконувати їх з тією точністю, яку забезпечують операції цілочисельної арифметики. </w:t>
      </w:r>
    </w:p>
    <w:p w14:paraId="3A2C479E" w14:textId="7503E69A" w:rsidR="000D5222" w:rsidRDefault="000D5222" w:rsidP="000D5222">
      <w:pPr>
        <w:pStyle w:val="2"/>
        <w:rPr>
          <w:lang w:eastAsia="uk-UA"/>
        </w:rPr>
      </w:pPr>
      <w:bookmarkStart w:id="8" w:name="_Toc150259074"/>
      <w:r>
        <w:rPr>
          <w:lang w:eastAsia="uk-UA"/>
        </w:rPr>
        <w:t>Змінні програми</w:t>
      </w:r>
      <w:bookmarkEnd w:id="8"/>
    </w:p>
    <w:p w14:paraId="366366F7" w14:textId="2A5594BA" w:rsidR="00715C0E" w:rsidRPr="00715C0E" w:rsidRDefault="00715C0E" w:rsidP="00715C0E">
      <w:pPr>
        <w:pStyle w:val="af"/>
        <w:spacing w:before="0" w:beforeAutospacing="0" w:after="0" w:afterAutospacing="0"/>
        <w:ind w:firstLine="709"/>
        <w:jc w:val="both"/>
        <w:rPr>
          <w:sz w:val="28"/>
          <w:szCs w:val="28"/>
          <w:lang w:val="uk-UA"/>
        </w:rPr>
      </w:pPr>
      <w:r w:rsidRPr="00F83495">
        <w:rPr>
          <w:sz w:val="28"/>
          <w:szCs w:val="28"/>
          <w:lang w:val="uk-UA" w:eastAsia="uk-UA"/>
        </w:rPr>
        <w:t xml:space="preserve">Для реалізації алгоритму необхідні наступні </w:t>
      </w:r>
      <w:r>
        <w:rPr>
          <w:sz w:val="28"/>
          <w:szCs w:val="28"/>
          <w:lang w:val="uk-UA" w:eastAsia="uk-UA"/>
        </w:rPr>
        <w:t>змін</w:t>
      </w:r>
      <w:r w:rsidRPr="00F83495">
        <w:rPr>
          <w:sz w:val="28"/>
          <w:szCs w:val="28"/>
          <w:lang w:val="uk-UA" w:eastAsia="uk-UA"/>
        </w:rPr>
        <w:t>ні.</w:t>
      </w:r>
    </w:p>
    <w:p w14:paraId="4865D2E9" w14:textId="39955C6B" w:rsidR="009645AF" w:rsidRDefault="00715C0E" w:rsidP="006A2B9F">
      <w:pPr>
        <w:rPr>
          <w:lang w:eastAsia="uk-UA"/>
        </w:rPr>
      </w:pPr>
      <w:r>
        <w:rPr>
          <w:lang w:eastAsia="uk-UA"/>
        </w:rPr>
        <w:t xml:space="preserve">Спочатку задаємо </w:t>
      </w:r>
      <w:r w:rsidR="009645AF">
        <w:rPr>
          <w:lang w:eastAsia="uk-UA"/>
        </w:rPr>
        <w:t xml:space="preserve">розмір масиву </w:t>
      </w:r>
      <w:r w:rsidR="00371C33">
        <w:rPr>
          <w:lang w:eastAsia="uk-UA"/>
        </w:rPr>
        <w:t xml:space="preserve">за допомогою </w:t>
      </w:r>
      <w:r w:rsidR="00562C92">
        <w:rPr>
          <w:lang w:eastAsia="uk-UA"/>
        </w:rPr>
        <w:t>постійн</w:t>
      </w:r>
      <w:r w:rsidR="00371C33">
        <w:rPr>
          <w:lang w:eastAsia="uk-UA"/>
        </w:rPr>
        <w:t>ого</w:t>
      </w:r>
      <w:r w:rsidR="00562C92">
        <w:rPr>
          <w:lang w:eastAsia="uk-UA"/>
        </w:rPr>
        <w:t xml:space="preserve"> </w:t>
      </w:r>
      <w:r w:rsidR="006A2B9F">
        <w:rPr>
          <w:lang w:eastAsia="uk-UA"/>
        </w:rPr>
        <w:t>значення.</w:t>
      </w:r>
    </w:p>
    <w:p w14:paraId="2E89AA60" w14:textId="5C0E112D" w:rsidR="009645AF" w:rsidRPr="009645AF" w:rsidRDefault="006A2B9F" w:rsidP="006A2B9F">
      <w:pPr>
        <w:pStyle w:val="ab"/>
      </w:pPr>
      <w:r w:rsidRPr="006A2B9F">
        <w:rPr>
          <w:color w:val="0000FF"/>
        </w:rPr>
        <w:t>const</w:t>
      </w:r>
      <w:r w:rsidRPr="006A2B9F">
        <w:t xml:space="preserve"> </w:t>
      </w:r>
      <w:r w:rsidRPr="006A2B9F">
        <w:rPr>
          <w:color w:val="0000FF"/>
        </w:rPr>
        <w:t>int</w:t>
      </w:r>
      <w:r w:rsidRPr="006A2B9F">
        <w:t xml:space="preserve"> N = 100;</w:t>
      </w:r>
    </w:p>
    <w:p w14:paraId="7FC138CB" w14:textId="4BDBDEE1" w:rsidR="00A6083C" w:rsidRDefault="00371C33" w:rsidP="006A2B9F">
      <w:pPr>
        <w:pStyle w:val="af"/>
        <w:spacing w:before="0" w:beforeAutospacing="0" w:after="0" w:afterAutospacing="0"/>
        <w:ind w:firstLine="709"/>
        <w:jc w:val="both"/>
        <w:rPr>
          <w:sz w:val="28"/>
          <w:szCs w:val="28"/>
          <w:lang w:val="uk-UA" w:eastAsia="uk-UA"/>
        </w:rPr>
      </w:pPr>
      <w:r>
        <w:rPr>
          <w:sz w:val="28"/>
          <w:szCs w:val="28"/>
          <w:lang w:val="uk-UA" w:eastAsia="uk-UA"/>
        </w:rPr>
        <w:t>Далі до</w:t>
      </w:r>
      <w:r w:rsidR="00F74E37">
        <w:rPr>
          <w:sz w:val="28"/>
          <w:szCs w:val="28"/>
          <w:lang w:val="uk-UA" w:eastAsia="uk-UA"/>
        </w:rPr>
        <w:t>даємо м</w:t>
      </w:r>
      <w:r w:rsidR="00792328" w:rsidRPr="00F83495">
        <w:rPr>
          <w:sz w:val="28"/>
          <w:szCs w:val="28"/>
          <w:lang w:val="uk-UA" w:eastAsia="uk-UA"/>
        </w:rPr>
        <w:t>асив цілих чисел, який оброблятиметься:</w:t>
      </w:r>
    </w:p>
    <w:p w14:paraId="47F208AD" w14:textId="70E38E26" w:rsidR="006A2B9F" w:rsidRDefault="00F74E37" w:rsidP="00F74E37">
      <w:pPr>
        <w:pStyle w:val="ab"/>
      </w:pPr>
      <w:r w:rsidRPr="00F74E37">
        <w:rPr>
          <w:color w:val="0000FF"/>
        </w:rPr>
        <w:t>int</w:t>
      </w:r>
      <w:r w:rsidRPr="00F74E37">
        <w:t xml:space="preserve"> mas[N];</w:t>
      </w:r>
    </w:p>
    <w:p w14:paraId="4DA57283" w14:textId="55FEEF83" w:rsidR="00F74E37" w:rsidRDefault="008B3EED" w:rsidP="00F74E37">
      <w:r>
        <w:t xml:space="preserve">За допомогою </w:t>
      </w:r>
      <w:r w:rsidR="00197ADC">
        <w:t>циклу</w:t>
      </w:r>
      <w:r w:rsidR="00D97B11">
        <w:t xml:space="preserve"> зі змінн</w:t>
      </w:r>
      <w:r w:rsidR="00701A50">
        <w:t>ими</w:t>
      </w:r>
      <w:r w:rsidR="00D97B11">
        <w:t xml:space="preserve"> </w:t>
      </w:r>
      <w:r w:rsidR="00D97B11">
        <w:rPr>
          <w:lang w:val="en-US"/>
        </w:rPr>
        <w:t>I</w:t>
      </w:r>
      <w:r w:rsidR="00701A50">
        <w:t xml:space="preserve"> та </w:t>
      </w:r>
      <w:r w:rsidR="00701A50">
        <w:rPr>
          <w:lang w:val="en-US"/>
        </w:rPr>
        <w:t>j</w:t>
      </w:r>
      <w:r w:rsidR="00F25ADB">
        <w:t>, а також</w:t>
      </w:r>
      <w:r w:rsidR="00197ADC">
        <w:t xml:space="preserve"> цілочисельно</w:t>
      </w:r>
      <w:r w:rsidR="00632E60">
        <w:t>ї</w:t>
      </w:r>
      <w:r w:rsidR="00197ADC">
        <w:t xml:space="preserve"> з</w:t>
      </w:r>
      <w:r w:rsidR="00A93101">
        <w:t>мінної</w:t>
      </w:r>
      <w:r w:rsidR="00197ADC">
        <w:t xml:space="preserve"> </w:t>
      </w:r>
      <w:r w:rsidR="002249DD">
        <w:t xml:space="preserve">поступово </w:t>
      </w:r>
      <w:r w:rsidR="00197ADC">
        <w:t xml:space="preserve">задаємо </w:t>
      </w:r>
      <w:r w:rsidR="00632E60">
        <w:t>значення для елементів масиву.</w:t>
      </w:r>
    </w:p>
    <w:p w14:paraId="70F75198" w14:textId="7E45E91E" w:rsidR="00A93101" w:rsidRDefault="00A93101" w:rsidP="00A93101">
      <w:pPr>
        <w:pStyle w:val="ab"/>
      </w:pPr>
      <w:r w:rsidRPr="00A93101">
        <w:rPr>
          <w:color w:val="0000FF"/>
        </w:rPr>
        <w:t>int</w:t>
      </w:r>
      <w:r w:rsidRPr="00A93101">
        <w:t xml:space="preserve"> num;</w:t>
      </w:r>
    </w:p>
    <w:p w14:paraId="095B3694" w14:textId="3683F49E" w:rsidR="00A93101" w:rsidRDefault="002A5960" w:rsidP="00253B27">
      <w:r>
        <w:t xml:space="preserve">За допомогою останніх двох змінних </w:t>
      </w:r>
      <w:r w:rsidR="001D0794">
        <w:t>ми рахуємо кількість раз</w:t>
      </w:r>
      <w:r w:rsidR="00C50601">
        <w:t>ів, що ті чи інші значення масиву з’явилися.</w:t>
      </w:r>
    </w:p>
    <w:p w14:paraId="3B4025D2" w14:textId="0BA0917F" w:rsidR="00A40F99" w:rsidRDefault="00A40F99" w:rsidP="00A40F99">
      <w:pPr>
        <w:pStyle w:val="ab"/>
      </w:pPr>
      <w:r w:rsidRPr="00A40F99">
        <w:rPr>
          <w:color w:val="0000FF"/>
        </w:rPr>
        <w:t>int</w:t>
      </w:r>
      <w:r w:rsidRPr="00A40F99">
        <w:t xml:space="preserve"> count_negative_num;</w:t>
      </w:r>
    </w:p>
    <w:p w14:paraId="5971C757" w14:textId="25F037FC" w:rsidR="00A40F99" w:rsidRPr="0008587E" w:rsidRDefault="00A40F99" w:rsidP="00A40F99">
      <w:pPr>
        <w:pStyle w:val="ab"/>
      </w:pPr>
      <w:r w:rsidRPr="00A40F99">
        <w:rPr>
          <w:color w:val="0000FF"/>
        </w:rPr>
        <w:t>int</w:t>
      </w:r>
      <w:r w:rsidRPr="00A40F99">
        <w:t xml:space="preserve"> count;</w:t>
      </w:r>
    </w:p>
    <w:p w14:paraId="40525B63" w14:textId="080121AB" w:rsidR="000D5222" w:rsidRDefault="000D5222" w:rsidP="000D5222">
      <w:pPr>
        <w:pStyle w:val="2"/>
        <w:rPr>
          <w:lang w:eastAsia="uk-UA"/>
        </w:rPr>
      </w:pPr>
      <w:bookmarkStart w:id="9" w:name="_Toc150259075"/>
      <w:r>
        <w:rPr>
          <w:lang w:eastAsia="uk-UA"/>
        </w:rPr>
        <w:t>Розробка програми</w:t>
      </w:r>
      <w:bookmarkEnd w:id="9"/>
    </w:p>
    <w:p w14:paraId="262FD5B4" w14:textId="77777777" w:rsidR="00A6083C" w:rsidRDefault="00A6083C" w:rsidP="00A6083C">
      <w:pPr>
        <w:ind w:firstLine="709"/>
        <w:rPr>
          <w:szCs w:val="28"/>
          <w:lang w:eastAsia="uk-UA"/>
        </w:rPr>
      </w:pPr>
      <w:r>
        <w:rPr>
          <w:szCs w:val="28"/>
          <w:lang w:eastAsia="uk-UA"/>
        </w:rPr>
        <w:t xml:space="preserve">Спочатку оператор повідомляє розмір масиву, що він буде заповнювати. Це виконується за допомогою обмеження роботи циклів функцій до значення, що його ввів користувач. Далі оператор повинен заповнити масив деякими значеннями. Для цього необхідно використати цикл з лічильником </w:t>
      </w:r>
      <w:r w:rsidRPr="00F83495">
        <w:rPr>
          <w:szCs w:val="28"/>
          <w:lang w:eastAsia="uk-UA"/>
        </w:rPr>
        <w:t>в кожній ітерації якого</w:t>
      </w:r>
      <w:r>
        <w:rPr>
          <w:szCs w:val="28"/>
          <w:lang w:eastAsia="uk-UA"/>
        </w:rPr>
        <w:t xml:space="preserve"> оператор задає значення для наступного елементу масиву.</w:t>
      </w:r>
      <w:r w:rsidRPr="00115700">
        <w:rPr>
          <w:szCs w:val="28"/>
          <w:lang w:eastAsia="uk-UA"/>
        </w:rPr>
        <w:t xml:space="preserve"> </w:t>
      </w:r>
      <w:r w:rsidRPr="00F83495">
        <w:rPr>
          <w:szCs w:val="28"/>
          <w:lang w:eastAsia="uk-UA"/>
        </w:rPr>
        <w:t xml:space="preserve">Після закінчення циклу заповнення </w:t>
      </w:r>
      <w:r>
        <w:rPr>
          <w:szCs w:val="28"/>
          <w:lang w:eastAsia="uk-UA"/>
        </w:rPr>
        <w:t xml:space="preserve">вміст </w:t>
      </w:r>
      <w:r w:rsidRPr="00F83495">
        <w:rPr>
          <w:szCs w:val="28"/>
          <w:lang w:eastAsia="uk-UA"/>
        </w:rPr>
        <w:t>масив</w:t>
      </w:r>
      <w:r>
        <w:rPr>
          <w:szCs w:val="28"/>
          <w:lang w:eastAsia="uk-UA"/>
        </w:rPr>
        <w:t>у</w:t>
      </w:r>
      <w:r w:rsidRPr="00F83495">
        <w:rPr>
          <w:szCs w:val="28"/>
          <w:lang w:eastAsia="uk-UA"/>
        </w:rPr>
        <w:t xml:space="preserve"> виводи</w:t>
      </w:r>
      <w:r>
        <w:rPr>
          <w:szCs w:val="28"/>
          <w:lang w:eastAsia="uk-UA"/>
        </w:rPr>
        <w:t>мо</w:t>
      </w:r>
      <w:r w:rsidRPr="00F83495">
        <w:rPr>
          <w:szCs w:val="28"/>
          <w:lang w:eastAsia="uk-UA"/>
        </w:rPr>
        <w:t xml:space="preserve"> на екран</w:t>
      </w:r>
      <w:r>
        <w:rPr>
          <w:szCs w:val="28"/>
          <w:lang w:eastAsia="uk-UA"/>
        </w:rPr>
        <w:t>.</w:t>
      </w:r>
    </w:p>
    <w:p w14:paraId="2192E67C" w14:textId="77777777" w:rsidR="00E21C8B" w:rsidRPr="00E21C8B" w:rsidRDefault="00E21C8B" w:rsidP="00E21C8B">
      <w:pPr>
        <w:pStyle w:val="ab"/>
      </w:pPr>
      <w:r w:rsidRPr="00E21C8B">
        <w:rPr>
          <w:color w:val="0000FF"/>
        </w:rPr>
        <w:t>for</w:t>
      </w:r>
      <w:r w:rsidRPr="00E21C8B">
        <w:t xml:space="preserve"> (</w:t>
      </w:r>
      <w:r w:rsidRPr="00E21C8B">
        <w:rPr>
          <w:color w:val="0000FF"/>
        </w:rPr>
        <w:t>int</w:t>
      </w:r>
      <w:r w:rsidRPr="00E21C8B">
        <w:t xml:space="preserve"> i = 0; i &lt; n; i++) {</w:t>
      </w:r>
    </w:p>
    <w:p w14:paraId="1BA0EC54" w14:textId="77777777" w:rsidR="00E21C8B" w:rsidRPr="00E21C8B" w:rsidRDefault="00E21C8B" w:rsidP="00E21C8B">
      <w:pPr>
        <w:pStyle w:val="ab"/>
      </w:pPr>
      <w:r w:rsidRPr="00E21C8B">
        <w:tab/>
        <w:t xml:space="preserve">cin </w:t>
      </w:r>
      <w:r w:rsidRPr="00E21C8B">
        <w:rPr>
          <w:color w:val="008080"/>
        </w:rPr>
        <w:t>&gt;&gt;</w:t>
      </w:r>
      <w:r w:rsidRPr="00E21C8B">
        <w:t xml:space="preserve"> num;</w:t>
      </w:r>
    </w:p>
    <w:p w14:paraId="07971EB9" w14:textId="77777777" w:rsidR="00E21C8B" w:rsidRPr="00E21C8B" w:rsidRDefault="00E21C8B" w:rsidP="00E21C8B">
      <w:pPr>
        <w:pStyle w:val="ab"/>
      </w:pPr>
      <w:r w:rsidRPr="00E21C8B">
        <w:tab/>
        <w:t>mas[i] = num;</w:t>
      </w:r>
    </w:p>
    <w:p w14:paraId="4B824844" w14:textId="77777777" w:rsidR="00E21C8B" w:rsidRPr="00E21C8B" w:rsidRDefault="00E21C8B" w:rsidP="00E21C8B">
      <w:pPr>
        <w:pStyle w:val="ab"/>
      </w:pPr>
      <w:r w:rsidRPr="00E21C8B">
        <w:t>}</w:t>
      </w:r>
    </w:p>
    <w:p w14:paraId="1CFAB6FB" w14:textId="601B4739" w:rsidR="00E21C8B" w:rsidRDefault="00E21C8B" w:rsidP="00E21C8B">
      <w:pPr>
        <w:pStyle w:val="ab"/>
        <w:rPr>
          <w:szCs w:val="28"/>
        </w:rPr>
      </w:pPr>
      <w:r w:rsidRPr="00E21C8B">
        <w:rPr>
          <w:color w:val="0000FF"/>
        </w:rPr>
        <w:t>for</w:t>
      </w:r>
      <w:r w:rsidRPr="00E21C8B">
        <w:t xml:space="preserve"> (</w:t>
      </w:r>
      <w:r w:rsidRPr="00E21C8B">
        <w:rPr>
          <w:color w:val="0000FF"/>
        </w:rPr>
        <w:t>int</w:t>
      </w:r>
      <w:r w:rsidRPr="00E21C8B">
        <w:t xml:space="preserve"> i = 0; i &lt; n; i++) cout </w:t>
      </w:r>
      <w:r w:rsidRPr="00E21C8B">
        <w:rPr>
          <w:color w:val="008080"/>
        </w:rPr>
        <w:t>&lt;&lt;</w:t>
      </w:r>
      <w:r w:rsidRPr="00E21C8B">
        <w:t xml:space="preserve"> </w:t>
      </w:r>
      <w:proofErr w:type="gramStart"/>
      <w:r w:rsidRPr="00E21C8B">
        <w:t>setw(</w:t>
      </w:r>
      <w:proofErr w:type="gramEnd"/>
      <w:r w:rsidRPr="00E21C8B">
        <w:t xml:space="preserve">6) </w:t>
      </w:r>
      <w:r w:rsidRPr="00E21C8B">
        <w:rPr>
          <w:color w:val="008080"/>
        </w:rPr>
        <w:t>&lt;&lt;</w:t>
      </w:r>
      <w:r w:rsidRPr="00E21C8B">
        <w:t xml:space="preserve"> mas[i];</w:t>
      </w:r>
    </w:p>
    <w:p w14:paraId="1426338F" w14:textId="2C23CAFF" w:rsidR="00A6083C" w:rsidRDefault="00A6083C" w:rsidP="0012502A">
      <w:r w:rsidRPr="00207781">
        <w:t xml:space="preserve">Далі необхідно порахувати кількість елементів з однаковим значенням у введеному з клавіатури масиві. Для цього </w:t>
      </w:r>
      <w:r w:rsidR="00AB0E46" w:rsidRPr="00207781">
        <w:t>використовуємо</w:t>
      </w:r>
      <w:r w:rsidR="00AD240D" w:rsidRPr="00207781">
        <w:t xml:space="preserve"> декілька</w:t>
      </w:r>
      <w:r w:rsidR="00AB0E46" w:rsidRPr="00207781">
        <w:t xml:space="preserve"> </w:t>
      </w:r>
      <w:r w:rsidR="004F565E" w:rsidRPr="00207781">
        <w:t>цикл</w:t>
      </w:r>
      <w:r w:rsidR="00AD240D" w:rsidRPr="00207781">
        <w:t>ів</w:t>
      </w:r>
      <w:r w:rsidR="004F565E" w:rsidRPr="00207781">
        <w:t xml:space="preserve"> for() та змінн</w:t>
      </w:r>
      <w:r w:rsidR="00AD240D" w:rsidRPr="00207781">
        <w:t>і</w:t>
      </w:r>
      <w:r w:rsidR="004F565E" w:rsidRPr="00207781">
        <w:t xml:space="preserve"> count</w:t>
      </w:r>
      <w:r w:rsidR="00AD240D" w:rsidRPr="00207781">
        <w:t xml:space="preserve"> та </w:t>
      </w:r>
      <w:r w:rsidR="00207781" w:rsidRPr="00207781">
        <w:t>count_negative_num</w:t>
      </w:r>
      <w:r w:rsidR="004F565E" w:rsidRPr="00207781">
        <w:t xml:space="preserve">. </w:t>
      </w:r>
      <w:r w:rsidR="00207781">
        <w:t xml:space="preserve">Друга змінна </w:t>
      </w:r>
      <w:r w:rsidR="006828F3">
        <w:t xml:space="preserve">змінює значення елементів масиву, що вже повторювалися на </w:t>
      </w:r>
      <w:r w:rsidR="004120BB">
        <w:t>інше число.</w:t>
      </w:r>
      <w:r w:rsidR="00454A3D">
        <w:t xml:space="preserve"> Це</w:t>
      </w:r>
      <w:r w:rsidR="00207781">
        <w:t xml:space="preserve"> необхідн</w:t>
      </w:r>
      <w:r w:rsidR="00454A3D">
        <w:t>о</w:t>
      </w:r>
      <w:r w:rsidR="00207781">
        <w:t xml:space="preserve"> для</w:t>
      </w:r>
      <w:r w:rsidR="004000EA">
        <w:t xml:space="preserve"> того, щоб </w:t>
      </w:r>
      <w:r w:rsidR="00191BA5">
        <w:t>числа</w:t>
      </w:r>
      <w:r w:rsidR="00515FAA">
        <w:t>, які вже були пораховані не зчитувались по декілька разів</w:t>
      </w:r>
      <w:r w:rsidR="00A72A09">
        <w:t>, бо вони не будуть проходити оператор</w:t>
      </w:r>
      <w:r w:rsidR="00A72A09">
        <w:rPr>
          <w:lang w:val="en-US"/>
        </w:rPr>
        <w:t xml:space="preserve"> if()</w:t>
      </w:r>
      <w:r w:rsidR="00A72A09">
        <w:t>.</w:t>
      </w:r>
    </w:p>
    <w:p w14:paraId="061519DB" w14:textId="77777777" w:rsidR="00B55CA3" w:rsidRPr="0012502A" w:rsidRDefault="00B55CA3" w:rsidP="0012502A">
      <w:pPr>
        <w:pStyle w:val="ab"/>
      </w:pPr>
      <w:r w:rsidRPr="0012502A">
        <w:t>if (mas[i] == mas[j]) {</w:t>
      </w:r>
    </w:p>
    <w:p w14:paraId="728DA426" w14:textId="262281A4" w:rsidR="00B55CA3" w:rsidRPr="0012502A" w:rsidRDefault="00B55CA3" w:rsidP="0012502A">
      <w:pPr>
        <w:pStyle w:val="ab"/>
      </w:pPr>
      <w:r w:rsidRPr="0012502A">
        <w:tab/>
        <w:t>count++;</w:t>
      </w:r>
    </w:p>
    <w:p w14:paraId="3EDF2B7C" w14:textId="1E302B87" w:rsidR="00B55CA3" w:rsidRPr="0012502A" w:rsidRDefault="00B55CA3" w:rsidP="0012502A">
      <w:pPr>
        <w:pStyle w:val="ab"/>
      </w:pPr>
      <w:r w:rsidRPr="0012502A">
        <w:tab/>
        <w:t>count_negative_num--;</w:t>
      </w:r>
    </w:p>
    <w:p w14:paraId="1293FA42" w14:textId="142D75FF" w:rsidR="00B55CA3" w:rsidRPr="0012502A" w:rsidRDefault="00B55CA3" w:rsidP="0012502A">
      <w:pPr>
        <w:pStyle w:val="ab"/>
      </w:pPr>
      <w:r w:rsidRPr="0012502A">
        <w:tab/>
        <w:t>mas[j] = -158;</w:t>
      </w:r>
    </w:p>
    <w:p w14:paraId="3E412D48" w14:textId="51F47105" w:rsidR="00B55CA3" w:rsidRPr="0012502A" w:rsidRDefault="00B55CA3" w:rsidP="0012502A">
      <w:pPr>
        <w:pStyle w:val="ab"/>
      </w:pPr>
      <w:r w:rsidRPr="0012502A">
        <w:t>}</w:t>
      </w:r>
    </w:p>
    <w:p w14:paraId="16ADC7EB" w14:textId="3B703B73" w:rsidR="00B55CA3" w:rsidRDefault="00A26631" w:rsidP="00B55CA3">
      <w:r>
        <w:lastRenderedPageBreak/>
        <w:t>Наступний крок – це виведення елементів масиву поряд з кількістю разів, що вони з’являлися.</w:t>
      </w:r>
    </w:p>
    <w:p w14:paraId="2A95C34F" w14:textId="1759D240" w:rsidR="00F36D1D" w:rsidRDefault="00F36D1D" w:rsidP="00F36D1D">
      <w:pPr>
        <w:pStyle w:val="ab"/>
      </w:pPr>
      <w:r w:rsidRPr="00F36D1D">
        <w:t xml:space="preserve">cout </w:t>
      </w:r>
      <w:r w:rsidRPr="00F36D1D">
        <w:rPr>
          <w:color w:val="008080"/>
        </w:rPr>
        <w:t>&lt;&lt;</w:t>
      </w:r>
      <w:r w:rsidRPr="00F36D1D">
        <w:t xml:space="preserve"> mas[i] </w:t>
      </w:r>
      <w:r w:rsidRPr="00F36D1D">
        <w:rPr>
          <w:color w:val="008080"/>
        </w:rPr>
        <w:t>&lt;&lt;</w:t>
      </w:r>
      <w:r w:rsidRPr="00F36D1D">
        <w:t xml:space="preserve"> </w:t>
      </w:r>
      <w:r w:rsidRPr="00F36D1D">
        <w:rPr>
          <w:color w:val="A31515"/>
        </w:rPr>
        <w:t>" appears "</w:t>
      </w:r>
      <w:r w:rsidRPr="00F36D1D">
        <w:t xml:space="preserve"> </w:t>
      </w:r>
      <w:r w:rsidRPr="00F36D1D">
        <w:rPr>
          <w:color w:val="008080"/>
        </w:rPr>
        <w:t>&lt;&lt;</w:t>
      </w:r>
      <w:r w:rsidRPr="00F36D1D">
        <w:t xml:space="preserve"> count </w:t>
      </w:r>
      <w:r w:rsidRPr="00F36D1D">
        <w:rPr>
          <w:color w:val="008080"/>
        </w:rPr>
        <w:t>&lt;&lt;</w:t>
      </w:r>
      <w:r w:rsidRPr="00F36D1D">
        <w:t xml:space="preserve"> </w:t>
      </w:r>
      <w:r w:rsidRPr="00F36D1D">
        <w:rPr>
          <w:color w:val="A31515"/>
        </w:rPr>
        <w:t>" times."</w:t>
      </w:r>
      <w:r w:rsidRPr="00F36D1D">
        <w:t xml:space="preserve"> </w:t>
      </w:r>
      <w:r w:rsidRPr="00F36D1D">
        <w:rPr>
          <w:color w:val="008080"/>
        </w:rPr>
        <w:t>&lt;&lt;</w:t>
      </w:r>
      <w:r w:rsidRPr="00F36D1D">
        <w:t xml:space="preserve"> endl;</w:t>
      </w:r>
    </w:p>
    <w:p w14:paraId="0960A9C6" w14:textId="41A68840" w:rsidR="00EB3B85" w:rsidRPr="00CF7EFC" w:rsidRDefault="00F36D1D" w:rsidP="00D156C8">
      <w:pPr>
        <w:rPr>
          <w:lang w:val="en-US"/>
        </w:rPr>
      </w:pPr>
      <w:r>
        <w:t xml:space="preserve">Наприкінці необхідно повторити виведення для </w:t>
      </w:r>
      <w:r w:rsidR="002957DF">
        <w:t xml:space="preserve">того числа, на яке ми змінювали </w:t>
      </w:r>
      <w:r w:rsidR="00D156C8">
        <w:t>числа, що повторюються.</w:t>
      </w:r>
    </w:p>
    <w:p w14:paraId="67055FE0" w14:textId="03DA1BCF" w:rsidR="000D5222" w:rsidRDefault="000D5222" w:rsidP="000D5222">
      <w:pPr>
        <w:pStyle w:val="2"/>
        <w:rPr>
          <w:lang w:eastAsia="uk-UA"/>
        </w:rPr>
      </w:pPr>
      <w:bookmarkStart w:id="10" w:name="_Toc150259076"/>
      <w:r>
        <w:rPr>
          <w:lang w:eastAsia="uk-UA"/>
        </w:rPr>
        <w:t>Налагодження програми</w:t>
      </w:r>
      <w:bookmarkEnd w:id="10"/>
    </w:p>
    <w:p w14:paraId="163A0E3D" w14:textId="5381719F" w:rsidR="00CE1560" w:rsidRPr="0061559B" w:rsidRDefault="00CE1560" w:rsidP="00253B27">
      <w:pPr>
        <w:rPr>
          <w:lang w:eastAsia="uk-UA"/>
        </w:rPr>
      </w:pPr>
      <w:r w:rsidRPr="00B7459C">
        <w:rPr>
          <w:bCs/>
          <w:iCs/>
          <w:lang w:eastAsia="uk-UA"/>
        </w:rPr>
        <w:t>Налагодження</w:t>
      </w:r>
      <w:r w:rsidRPr="00B7459C">
        <w:rPr>
          <w:lang w:eastAsia="uk-UA"/>
        </w:rPr>
        <w:t xml:space="preserve"> </w:t>
      </w:r>
      <w:r w:rsidRPr="00F83495">
        <w:rPr>
          <w:lang w:eastAsia="uk-UA"/>
        </w:rPr>
        <w:t xml:space="preserve">програми </w:t>
      </w:r>
      <w:r w:rsidR="00A56D7B">
        <w:rPr>
          <w:lang w:eastAsia="uk-UA"/>
        </w:rPr>
        <w:t xml:space="preserve">починається з </w:t>
      </w:r>
      <w:r w:rsidRPr="00F83495">
        <w:rPr>
          <w:lang w:eastAsia="uk-UA"/>
        </w:rPr>
        <w:t>перевірк</w:t>
      </w:r>
      <w:r w:rsidR="001E6B69">
        <w:rPr>
          <w:lang w:eastAsia="uk-UA"/>
        </w:rPr>
        <w:t>и</w:t>
      </w:r>
      <w:r w:rsidRPr="00F83495">
        <w:rPr>
          <w:lang w:eastAsia="uk-UA"/>
        </w:rPr>
        <w:t xml:space="preserve"> результатів </w:t>
      </w:r>
      <w:r>
        <w:rPr>
          <w:lang w:eastAsia="uk-UA"/>
        </w:rPr>
        <w:t>отриман</w:t>
      </w:r>
      <w:r w:rsidR="001E6B69">
        <w:rPr>
          <w:lang w:eastAsia="uk-UA"/>
        </w:rPr>
        <w:t>их</w:t>
      </w:r>
      <w:r>
        <w:rPr>
          <w:lang w:eastAsia="uk-UA"/>
        </w:rPr>
        <w:t xml:space="preserve"> </w:t>
      </w:r>
      <w:r w:rsidR="001E6B69">
        <w:rPr>
          <w:lang w:eastAsia="uk-UA"/>
        </w:rPr>
        <w:t xml:space="preserve">під час </w:t>
      </w:r>
      <w:r w:rsidR="00CF0C41">
        <w:rPr>
          <w:lang w:eastAsia="uk-UA"/>
        </w:rPr>
        <w:t xml:space="preserve">роботи </w:t>
      </w:r>
      <w:r w:rsidRPr="00F83495">
        <w:rPr>
          <w:lang w:eastAsia="uk-UA"/>
        </w:rPr>
        <w:t>програм</w:t>
      </w:r>
      <w:r w:rsidR="00CF0C41">
        <w:rPr>
          <w:lang w:eastAsia="uk-UA"/>
        </w:rPr>
        <w:t>и</w:t>
      </w:r>
      <w:r w:rsidRPr="00F83495">
        <w:rPr>
          <w:lang w:eastAsia="uk-UA"/>
        </w:rPr>
        <w:t>.</w:t>
      </w:r>
      <w:r w:rsidR="00CF0C41">
        <w:rPr>
          <w:lang w:eastAsia="uk-UA"/>
        </w:rPr>
        <w:t xml:space="preserve"> Далі необхідно </w:t>
      </w:r>
      <w:r w:rsidR="00C73F26">
        <w:rPr>
          <w:lang w:eastAsia="uk-UA"/>
        </w:rPr>
        <w:t xml:space="preserve">провести перевірну на тих значеннях, що можуть спричинити збій у роботі програми, або </w:t>
      </w:r>
      <w:r w:rsidR="009C52D9">
        <w:rPr>
          <w:lang w:eastAsia="uk-UA"/>
        </w:rPr>
        <w:t xml:space="preserve">призвести до некоректного чи неправильного </w:t>
      </w:r>
      <w:r w:rsidR="00CB03B6">
        <w:rPr>
          <w:lang w:eastAsia="uk-UA"/>
        </w:rPr>
        <w:t>перебігу роботи програми.</w:t>
      </w:r>
      <w:r w:rsidR="00DF5B3E">
        <w:rPr>
          <w:lang w:eastAsia="uk-UA"/>
        </w:rPr>
        <w:t xml:space="preserve"> До таких значень можуть належати </w:t>
      </w:r>
      <w:r w:rsidR="00A55EA1">
        <w:rPr>
          <w:lang w:eastAsia="uk-UA"/>
        </w:rPr>
        <w:t xml:space="preserve">від’ємні числа, нуль та число, що використовується </w:t>
      </w:r>
      <w:r w:rsidR="003A18F1">
        <w:rPr>
          <w:lang w:eastAsia="uk-UA"/>
        </w:rPr>
        <w:t>як заміна для значень, що повторюються.</w:t>
      </w:r>
      <w:r w:rsidR="00F7471E">
        <w:rPr>
          <w:lang w:eastAsia="uk-UA"/>
        </w:rPr>
        <w:t xml:space="preserve"> </w:t>
      </w:r>
      <w:r w:rsidR="002D5C13">
        <w:rPr>
          <w:lang w:eastAsia="uk-UA"/>
        </w:rPr>
        <w:t xml:space="preserve">Якщо зазначено у завданні, також слід зробити перевірку на тих значеннях, що повинні викликати </w:t>
      </w:r>
      <w:r w:rsidR="00D64689">
        <w:rPr>
          <w:lang w:eastAsia="uk-UA"/>
        </w:rPr>
        <w:t>виведення повідомлення про помилку.</w:t>
      </w:r>
      <w:r w:rsidRPr="00F83495">
        <w:rPr>
          <w:lang w:eastAsia="uk-UA"/>
        </w:rPr>
        <w:t xml:space="preserve"> </w:t>
      </w:r>
    </w:p>
    <w:p w14:paraId="29C8BB09" w14:textId="20727EFD" w:rsidR="000D5222" w:rsidRDefault="000D5222" w:rsidP="000D5222">
      <w:pPr>
        <w:pStyle w:val="2"/>
        <w:rPr>
          <w:lang w:eastAsia="uk-UA"/>
        </w:rPr>
      </w:pPr>
      <w:bookmarkStart w:id="11" w:name="_Toc150259077"/>
      <w:r>
        <w:rPr>
          <w:lang w:eastAsia="uk-UA"/>
        </w:rPr>
        <w:t>Результати роботи програми</w:t>
      </w:r>
      <w:bookmarkEnd w:id="11"/>
    </w:p>
    <w:p w14:paraId="27676CCE" w14:textId="7340EEA9" w:rsidR="006469D4" w:rsidRPr="006469D4" w:rsidRDefault="006469D4" w:rsidP="00183BA6">
      <w:pPr>
        <w:rPr>
          <w:lang w:eastAsia="uk-UA"/>
        </w:rPr>
      </w:pPr>
      <w:r>
        <w:rPr>
          <w:lang w:eastAsia="uk-UA"/>
        </w:rPr>
        <w:t xml:space="preserve">Скріншот </w:t>
      </w:r>
      <w:r w:rsidR="00FA683F">
        <w:rPr>
          <w:lang w:eastAsia="uk-UA"/>
        </w:rPr>
        <w:t xml:space="preserve">результатів роботи програми у </w:t>
      </w:r>
      <w:r w:rsidR="00183BA6">
        <w:rPr>
          <w:lang w:eastAsia="uk-UA"/>
        </w:rPr>
        <w:t>консолі надано нижче:</w:t>
      </w:r>
    </w:p>
    <w:p w14:paraId="51627F35" w14:textId="0EF8D6C3" w:rsidR="00187B01" w:rsidRDefault="004F1369" w:rsidP="00187B01">
      <w:pPr>
        <w:rPr>
          <w:lang w:eastAsia="uk-UA"/>
        </w:rPr>
      </w:pPr>
      <w:r w:rsidRPr="004F1369">
        <w:rPr>
          <w:noProof/>
          <w:lang w:eastAsia="uk-UA"/>
        </w:rPr>
        <w:drawing>
          <wp:inline distT="0" distB="0" distL="0" distR="0" wp14:anchorId="7FAD6D19" wp14:editId="3B3F603A">
            <wp:extent cx="4138019" cy="3368332"/>
            <wp:effectExtent l="0" t="0" r="0" b="3810"/>
            <wp:docPr id="1817948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48857" name=""/>
                    <pic:cNvPicPr/>
                  </pic:nvPicPr>
                  <pic:blipFill>
                    <a:blip r:embed="rId10"/>
                    <a:stretch>
                      <a:fillRect/>
                    </a:stretch>
                  </pic:blipFill>
                  <pic:spPr>
                    <a:xfrm>
                      <a:off x="0" y="0"/>
                      <a:ext cx="4138019" cy="3368332"/>
                    </a:xfrm>
                    <a:prstGeom prst="rect">
                      <a:avLst/>
                    </a:prstGeom>
                  </pic:spPr>
                </pic:pic>
              </a:graphicData>
            </a:graphic>
          </wp:inline>
        </w:drawing>
      </w:r>
    </w:p>
    <w:p w14:paraId="04B467C0" w14:textId="7945692A" w:rsidR="000D5222" w:rsidRDefault="000D5222" w:rsidP="000D5222">
      <w:pPr>
        <w:pStyle w:val="1"/>
        <w:rPr>
          <w:lang w:eastAsia="uk-UA"/>
        </w:rPr>
      </w:pPr>
      <w:bookmarkStart w:id="12" w:name="_Toc150259078"/>
      <w:r>
        <w:rPr>
          <w:lang w:eastAsia="uk-UA"/>
        </w:rPr>
        <w:t>Виснов</w:t>
      </w:r>
      <w:r w:rsidR="00552D5F">
        <w:rPr>
          <w:lang w:eastAsia="uk-UA"/>
        </w:rPr>
        <w:t>ок</w:t>
      </w:r>
      <w:bookmarkEnd w:id="12"/>
    </w:p>
    <w:p w14:paraId="004DFF99" w14:textId="742F60A4" w:rsidR="00170C4E" w:rsidRDefault="00170C4E" w:rsidP="0012502A">
      <w:pPr>
        <w:rPr>
          <w:lang w:eastAsia="uk-UA"/>
        </w:rPr>
      </w:pPr>
      <w:r>
        <w:rPr>
          <w:lang w:eastAsia="uk-UA"/>
        </w:rPr>
        <w:t xml:space="preserve">Під час виконання цієї лабораторної роботи </w:t>
      </w:r>
      <w:r w:rsidR="00AE7E20">
        <w:rPr>
          <w:lang w:eastAsia="uk-UA"/>
        </w:rPr>
        <w:t xml:space="preserve">необхідно було створити програму, </w:t>
      </w:r>
      <w:r w:rsidR="00B62471">
        <w:rPr>
          <w:lang w:eastAsia="uk-UA"/>
        </w:rPr>
        <w:t xml:space="preserve">яка </w:t>
      </w:r>
      <w:r w:rsidR="00AE7E20">
        <w:rPr>
          <w:lang w:eastAsia="uk-UA"/>
        </w:rPr>
        <w:t xml:space="preserve">буде рахувати кількість разів, що </w:t>
      </w:r>
      <w:r w:rsidR="00D92155">
        <w:rPr>
          <w:lang w:eastAsia="uk-UA"/>
        </w:rPr>
        <w:t xml:space="preserve">числа з’являються в масиві </w:t>
      </w:r>
      <w:r w:rsidR="00D92155">
        <w:rPr>
          <w:lang w:eastAsia="uk-UA"/>
        </w:rPr>
        <w:lastRenderedPageBreak/>
        <w:t>заданому з клавіатури.</w:t>
      </w:r>
      <w:r w:rsidR="00832C54">
        <w:rPr>
          <w:lang w:eastAsia="uk-UA"/>
        </w:rPr>
        <w:t xml:space="preserve"> Для цього використ</w:t>
      </w:r>
      <w:r w:rsidR="006D170C">
        <w:rPr>
          <w:lang w:eastAsia="uk-UA"/>
        </w:rPr>
        <w:t>овуємо</w:t>
      </w:r>
      <w:r w:rsidR="00832C54">
        <w:rPr>
          <w:lang w:eastAsia="uk-UA"/>
        </w:rPr>
        <w:t xml:space="preserve"> подвійний цикл </w:t>
      </w:r>
      <w:r w:rsidR="00832C54">
        <w:rPr>
          <w:lang w:val="en-US" w:eastAsia="uk-UA"/>
        </w:rPr>
        <w:t>for()</w:t>
      </w:r>
      <w:r w:rsidR="00FF296D">
        <w:rPr>
          <w:lang w:eastAsia="uk-UA"/>
        </w:rPr>
        <w:t xml:space="preserve"> в якому послідовно порівню</w:t>
      </w:r>
      <w:r w:rsidR="006D170C">
        <w:rPr>
          <w:lang w:eastAsia="uk-UA"/>
        </w:rPr>
        <w:t>ються</w:t>
      </w:r>
      <w:r w:rsidR="00FF296D">
        <w:rPr>
          <w:lang w:eastAsia="uk-UA"/>
        </w:rPr>
        <w:t xml:space="preserve"> значення </w:t>
      </w:r>
      <w:r w:rsidR="009F1FAA">
        <w:rPr>
          <w:lang w:eastAsia="uk-UA"/>
        </w:rPr>
        <w:t>елементів від першого до останнього.</w:t>
      </w:r>
    </w:p>
    <w:p w14:paraId="5C4C2EAE" w14:textId="6F626AE8" w:rsidR="00BB5836" w:rsidRDefault="00AE301A" w:rsidP="0012502A">
      <w:pPr>
        <w:rPr>
          <w:lang w:eastAsia="uk-UA"/>
        </w:rPr>
      </w:pPr>
      <w:r>
        <w:rPr>
          <w:lang w:eastAsia="uk-UA"/>
        </w:rPr>
        <w:t xml:space="preserve">Однією із причин некоректної роботи програми може бути повторне </w:t>
      </w:r>
      <w:r w:rsidR="005733F5">
        <w:rPr>
          <w:lang w:eastAsia="uk-UA"/>
        </w:rPr>
        <w:t xml:space="preserve">зарахування одного і того ж значення. </w:t>
      </w:r>
      <w:r w:rsidR="00327030">
        <w:rPr>
          <w:lang w:eastAsia="uk-UA"/>
        </w:rPr>
        <w:t>Ця проблема починає виникати при наявності 3 і більше однакових елементів</w:t>
      </w:r>
      <w:r w:rsidR="009B20B9">
        <w:rPr>
          <w:lang w:eastAsia="uk-UA"/>
        </w:rPr>
        <w:t xml:space="preserve">. Для її вирішення можна використовувати заміну значень </w:t>
      </w:r>
      <w:r w:rsidR="00DD17BC">
        <w:rPr>
          <w:lang w:eastAsia="uk-UA"/>
        </w:rPr>
        <w:t>для елементів, що вже були пораховані. Тобто</w:t>
      </w:r>
      <w:r w:rsidR="002E0A0E">
        <w:rPr>
          <w:lang w:eastAsia="uk-UA"/>
        </w:rPr>
        <w:t>,</w:t>
      </w:r>
      <w:r w:rsidR="00DD17BC">
        <w:rPr>
          <w:lang w:eastAsia="uk-UA"/>
        </w:rPr>
        <w:t xml:space="preserve"> потрібно в разі </w:t>
      </w:r>
      <w:r w:rsidR="005C7B91">
        <w:rPr>
          <w:lang w:eastAsia="uk-UA"/>
        </w:rPr>
        <w:t xml:space="preserve">збігання значень у двох елементів масиву </w:t>
      </w:r>
      <w:r w:rsidR="002E0A0E">
        <w:rPr>
          <w:lang w:eastAsia="uk-UA"/>
        </w:rPr>
        <w:t xml:space="preserve">замінювати значення </w:t>
      </w:r>
      <w:r w:rsidR="00905A8B">
        <w:rPr>
          <w:lang w:eastAsia="uk-UA"/>
        </w:rPr>
        <w:t xml:space="preserve">другого на деяке число, що потім буде виключено із </w:t>
      </w:r>
      <w:r w:rsidR="009A654E">
        <w:rPr>
          <w:lang w:eastAsia="uk-UA"/>
        </w:rPr>
        <w:t>циклу</w:t>
      </w:r>
      <w:r w:rsidR="00C61032">
        <w:rPr>
          <w:lang w:eastAsia="uk-UA"/>
        </w:rPr>
        <w:t xml:space="preserve"> перевірки</w:t>
      </w:r>
      <w:r w:rsidR="009A654E">
        <w:rPr>
          <w:lang w:eastAsia="uk-UA"/>
        </w:rPr>
        <w:t xml:space="preserve"> за допомогою оператора </w:t>
      </w:r>
      <w:r w:rsidR="009A654E">
        <w:rPr>
          <w:lang w:val="en-US" w:eastAsia="uk-UA"/>
        </w:rPr>
        <w:t>if()</w:t>
      </w:r>
      <w:r w:rsidR="009A654E">
        <w:rPr>
          <w:lang w:eastAsia="uk-UA"/>
        </w:rPr>
        <w:t>.</w:t>
      </w:r>
    </w:p>
    <w:p w14:paraId="274EEBD6" w14:textId="22A37533" w:rsidR="00F9027B" w:rsidRDefault="00F9027B" w:rsidP="0012502A">
      <w:pPr>
        <w:rPr>
          <w:lang w:eastAsia="uk-UA"/>
        </w:rPr>
      </w:pPr>
      <w:r>
        <w:rPr>
          <w:lang w:eastAsia="uk-UA"/>
        </w:rPr>
        <w:t xml:space="preserve">При </w:t>
      </w:r>
      <w:r w:rsidR="00C50212">
        <w:rPr>
          <w:lang w:eastAsia="uk-UA"/>
        </w:rPr>
        <w:t xml:space="preserve">розв’язанні одного із додаткових завдань цієї лабораторної роботи </w:t>
      </w:r>
      <w:r w:rsidR="004979D5">
        <w:rPr>
          <w:lang w:eastAsia="uk-UA"/>
        </w:rPr>
        <w:t xml:space="preserve">необхідно було видалити, а потім вставити до масиву випадкових значень </w:t>
      </w:r>
      <w:r w:rsidR="0086546B">
        <w:rPr>
          <w:lang w:eastAsia="uk-UA"/>
        </w:rPr>
        <w:t>деяку кількі</w:t>
      </w:r>
      <w:r w:rsidR="0024492B">
        <w:rPr>
          <w:lang w:eastAsia="uk-UA"/>
        </w:rPr>
        <w:t>сть елементів, що задається оператором.</w:t>
      </w:r>
    </w:p>
    <w:p w14:paraId="22E519C5" w14:textId="2F0A7408" w:rsidR="006D6B1C" w:rsidRDefault="006D6B1C" w:rsidP="0012502A">
      <w:pPr>
        <w:rPr>
          <w:lang w:eastAsia="uk-UA"/>
        </w:rPr>
      </w:pPr>
      <w:r>
        <w:rPr>
          <w:lang w:eastAsia="uk-UA"/>
        </w:rPr>
        <w:t xml:space="preserve">Для того, щоб вставити елементи в масив </w:t>
      </w:r>
      <w:r w:rsidR="00365ED3">
        <w:rPr>
          <w:lang w:eastAsia="uk-UA"/>
        </w:rPr>
        <w:t>можна використати різні підходи. Одним з них є створення нового масиву, що буде вміщувати</w:t>
      </w:r>
      <w:r w:rsidR="004F58EC">
        <w:rPr>
          <w:lang w:eastAsia="uk-UA"/>
        </w:rPr>
        <w:t xml:space="preserve"> старий масив та нові значення.</w:t>
      </w:r>
      <w:r w:rsidR="00365ED3">
        <w:rPr>
          <w:lang w:eastAsia="uk-UA"/>
        </w:rPr>
        <w:t xml:space="preserve"> </w:t>
      </w:r>
      <w:r w:rsidR="007321C8">
        <w:rPr>
          <w:lang w:eastAsia="uk-UA"/>
        </w:rPr>
        <w:t xml:space="preserve">Або можна </w:t>
      </w:r>
      <w:r w:rsidR="00C60C44">
        <w:rPr>
          <w:lang w:eastAsia="uk-UA"/>
        </w:rPr>
        <w:t xml:space="preserve">заздалегідь </w:t>
      </w:r>
      <w:r w:rsidR="007321C8">
        <w:rPr>
          <w:lang w:eastAsia="uk-UA"/>
        </w:rPr>
        <w:t xml:space="preserve">ініціалізовувати </w:t>
      </w:r>
      <w:r w:rsidR="00C60C44">
        <w:rPr>
          <w:lang w:eastAsia="uk-UA"/>
        </w:rPr>
        <w:t xml:space="preserve">більший масив, </w:t>
      </w:r>
      <w:r w:rsidR="000378E6">
        <w:rPr>
          <w:lang w:eastAsia="uk-UA"/>
        </w:rPr>
        <w:t xml:space="preserve">ніж потрібно </w:t>
      </w:r>
      <w:r w:rsidR="00115E87">
        <w:rPr>
          <w:lang w:eastAsia="uk-UA"/>
        </w:rPr>
        <w:t xml:space="preserve">для записування початкових даних, а потім </w:t>
      </w:r>
      <w:r w:rsidR="00A7326D">
        <w:rPr>
          <w:lang w:eastAsia="uk-UA"/>
        </w:rPr>
        <w:t xml:space="preserve">заповнити </w:t>
      </w:r>
      <w:r w:rsidR="009E0616">
        <w:rPr>
          <w:lang w:eastAsia="uk-UA"/>
        </w:rPr>
        <w:t>його новими значеннями.</w:t>
      </w:r>
    </w:p>
    <w:p w14:paraId="36C84DDD" w14:textId="34907947" w:rsidR="009E0616" w:rsidRPr="00DE3B09" w:rsidRDefault="009E0616" w:rsidP="0012502A">
      <w:pPr>
        <w:rPr>
          <w:lang w:eastAsia="uk-UA"/>
        </w:rPr>
      </w:pPr>
      <w:r>
        <w:rPr>
          <w:lang w:eastAsia="uk-UA"/>
        </w:rPr>
        <w:t>Для видалення елеме</w:t>
      </w:r>
      <w:r w:rsidR="00CE3A41">
        <w:rPr>
          <w:lang w:eastAsia="uk-UA"/>
        </w:rPr>
        <w:t>нт</w:t>
      </w:r>
      <w:r>
        <w:rPr>
          <w:lang w:eastAsia="uk-UA"/>
        </w:rPr>
        <w:t xml:space="preserve">ів з масиву </w:t>
      </w:r>
      <w:r w:rsidR="00CE3A41">
        <w:rPr>
          <w:lang w:eastAsia="uk-UA"/>
        </w:rPr>
        <w:t>можна змінити значення окремих елементів</w:t>
      </w:r>
      <w:r w:rsidR="00DE3B09">
        <w:rPr>
          <w:lang w:eastAsia="uk-UA"/>
        </w:rPr>
        <w:t xml:space="preserve"> цього масиву на деяке число, що потім не буде відповідати умові оператора </w:t>
      </w:r>
      <w:r w:rsidR="00DE3B09">
        <w:rPr>
          <w:lang w:val="en-US" w:eastAsia="uk-UA"/>
        </w:rPr>
        <w:t>if()</w:t>
      </w:r>
      <w:r w:rsidR="00E133FC">
        <w:rPr>
          <w:lang w:eastAsia="uk-UA"/>
        </w:rPr>
        <w:t>, який виводитиме значення масиву на екран консолі.</w:t>
      </w:r>
    </w:p>
    <w:sectPr w:rsidR="009E0616" w:rsidRPr="00DE3B09" w:rsidSect="00F4107D">
      <w:footerReference w:type="default" r:id="rId11"/>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02FC" w14:textId="77777777" w:rsidR="007F02E1" w:rsidRDefault="007F02E1" w:rsidP="00090332">
      <w:pPr>
        <w:spacing w:line="240" w:lineRule="auto"/>
      </w:pPr>
      <w:r>
        <w:separator/>
      </w:r>
    </w:p>
    <w:p w14:paraId="66DA3E0F" w14:textId="77777777" w:rsidR="007F02E1" w:rsidRDefault="007F02E1"/>
  </w:endnote>
  <w:endnote w:type="continuationSeparator" w:id="0">
    <w:p w14:paraId="52AC718F" w14:textId="77777777" w:rsidR="007F02E1" w:rsidRDefault="007F02E1" w:rsidP="00090332">
      <w:pPr>
        <w:spacing w:line="240" w:lineRule="auto"/>
      </w:pPr>
      <w:r>
        <w:continuationSeparator/>
      </w:r>
    </w:p>
    <w:p w14:paraId="3C8D6400" w14:textId="77777777" w:rsidR="007F02E1" w:rsidRDefault="007F0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F370" w14:textId="31EEED43" w:rsidR="008B15B6" w:rsidRPr="00E210D7" w:rsidRDefault="008B15B6" w:rsidP="003F0C45">
    <w:pPr>
      <w:pStyle w:val="a8"/>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666458"/>
      <w:docPartObj>
        <w:docPartGallery w:val="Page Numbers (Bottom of Page)"/>
        <w:docPartUnique/>
      </w:docPartObj>
    </w:sdtPr>
    <w:sdtContent>
      <w:p w14:paraId="357E9418" w14:textId="12BD0A44" w:rsidR="00E778A2" w:rsidRPr="00E210D7" w:rsidRDefault="00E778A2" w:rsidP="00E778A2">
        <w:pPr>
          <w:pStyle w:val="a8"/>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A698" w14:textId="77777777" w:rsidR="007F02E1" w:rsidRDefault="007F02E1" w:rsidP="00090332">
      <w:pPr>
        <w:spacing w:line="240" w:lineRule="auto"/>
      </w:pPr>
      <w:r>
        <w:separator/>
      </w:r>
    </w:p>
    <w:p w14:paraId="2982C8C6" w14:textId="77777777" w:rsidR="007F02E1" w:rsidRDefault="007F02E1"/>
  </w:footnote>
  <w:footnote w:type="continuationSeparator" w:id="0">
    <w:p w14:paraId="24366CD2" w14:textId="77777777" w:rsidR="007F02E1" w:rsidRDefault="007F02E1" w:rsidP="00090332">
      <w:pPr>
        <w:spacing w:line="240" w:lineRule="auto"/>
      </w:pPr>
      <w:r>
        <w:continuationSeparator/>
      </w:r>
    </w:p>
    <w:p w14:paraId="56F983B6" w14:textId="77777777" w:rsidR="007F02E1" w:rsidRDefault="007F02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30DF" w14:textId="77777777" w:rsidR="00D43A80" w:rsidRDefault="00D43A80" w:rsidP="00D43A80">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747F"/>
    <w:multiLevelType w:val="multilevel"/>
    <w:tmpl w:val="047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E76AD"/>
    <w:multiLevelType w:val="hybridMultilevel"/>
    <w:tmpl w:val="7EE488B6"/>
    <w:lvl w:ilvl="0" w:tplc="74AC7396">
      <w:start w:val="1"/>
      <w:numFmt w:val="decimal"/>
      <w:pStyle w:val="2"/>
      <w:lvlText w:val="4.%1."/>
      <w:lvlJc w:val="center"/>
      <w:pPr>
        <w:ind w:left="2203" w:hanging="360"/>
      </w:pPr>
      <w:rPr>
        <w:rFonts w:hint="default"/>
      </w:rPr>
    </w:lvl>
    <w:lvl w:ilvl="1" w:tplc="04220019" w:tentative="1">
      <w:start w:val="1"/>
      <w:numFmt w:val="lowerLetter"/>
      <w:lvlText w:val="%2."/>
      <w:lvlJc w:val="left"/>
      <w:pPr>
        <w:ind w:left="2651" w:hanging="360"/>
      </w:pPr>
    </w:lvl>
    <w:lvl w:ilvl="2" w:tplc="0422001B" w:tentative="1">
      <w:start w:val="1"/>
      <w:numFmt w:val="lowerRoman"/>
      <w:lvlText w:val="%3."/>
      <w:lvlJc w:val="right"/>
      <w:pPr>
        <w:ind w:left="3371" w:hanging="180"/>
      </w:pPr>
    </w:lvl>
    <w:lvl w:ilvl="3" w:tplc="0422000F" w:tentative="1">
      <w:start w:val="1"/>
      <w:numFmt w:val="decimal"/>
      <w:lvlText w:val="%4."/>
      <w:lvlJc w:val="left"/>
      <w:pPr>
        <w:ind w:left="4091" w:hanging="360"/>
      </w:pPr>
    </w:lvl>
    <w:lvl w:ilvl="4" w:tplc="04220019" w:tentative="1">
      <w:start w:val="1"/>
      <w:numFmt w:val="lowerLetter"/>
      <w:lvlText w:val="%5."/>
      <w:lvlJc w:val="left"/>
      <w:pPr>
        <w:ind w:left="4811" w:hanging="360"/>
      </w:pPr>
    </w:lvl>
    <w:lvl w:ilvl="5" w:tplc="0422001B" w:tentative="1">
      <w:start w:val="1"/>
      <w:numFmt w:val="lowerRoman"/>
      <w:lvlText w:val="%6."/>
      <w:lvlJc w:val="right"/>
      <w:pPr>
        <w:ind w:left="5531" w:hanging="180"/>
      </w:pPr>
    </w:lvl>
    <w:lvl w:ilvl="6" w:tplc="0422000F" w:tentative="1">
      <w:start w:val="1"/>
      <w:numFmt w:val="decimal"/>
      <w:lvlText w:val="%7."/>
      <w:lvlJc w:val="left"/>
      <w:pPr>
        <w:ind w:left="6251" w:hanging="360"/>
      </w:pPr>
    </w:lvl>
    <w:lvl w:ilvl="7" w:tplc="04220019" w:tentative="1">
      <w:start w:val="1"/>
      <w:numFmt w:val="lowerLetter"/>
      <w:lvlText w:val="%8."/>
      <w:lvlJc w:val="left"/>
      <w:pPr>
        <w:ind w:left="6971" w:hanging="360"/>
      </w:pPr>
    </w:lvl>
    <w:lvl w:ilvl="8" w:tplc="0422001B" w:tentative="1">
      <w:start w:val="1"/>
      <w:numFmt w:val="lowerRoman"/>
      <w:lvlText w:val="%9."/>
      <w:lvlJc w:val="right"/>
      <w:pPr>
        <w:ind w:left="7691" w:hanging="180"/>
      </w:pPr>
    </w:lvl>
  </w:abstractNum>
  <w:abstractNum w:abstractNumId="2" w15:restartNumberingAfterBreak="0">
    <w:nsid w:val="4BCF10FE"/>
    <w:multiLevelType w:val="multilevel"/>
    <w:tmpl w:val="30549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C4752AD"/>
    <w:multiLevelType w:val="hybridMultilevel"/>
    <w:tmpl w:val="F43AE78E"/>
    <w:lvl w:ilvl="0" w:tplc="ACA605E2">
      <w:start w:val="1"/>
      <w:numFmt w:val="decimal"/>
      <w:pStyle w:val="1"/>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num w:numId="1" w16cid:durableId="908853750">
    <w:abstractNumId w:val="2"/>
  </w:num>
  <w:num w:numId="2" w16cid:durableId="189413989">
    <w:abstractNumId w:val="0"/>
  </w:num>
  <w:num w:numId="3" w16cid:durableId="45111684">
    <w:abstractNumId w:val="3"/>
  </w:num>
  <w:num w:numId="4" w16cid:durableId="65418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6AE"/>
    <w:rsid w:val="000157DB"/>
    <w:rsid w:val="00021C4C"/>
    <w:rsid w:val="000378E6"/>
    <w:rsid w:val="00052DCF"/>
    <w:rsid w:val="0008587E"/>
    <w:rsid w:val="00090332"/>
    <w:rsid w:val="000C02C0"/>
    <w:rsid w:val="000D5222"/>
    <w:rsid w:val="000F482E"/>
    <w:rsid w:val="0011437F"/>
    <w:rsid w:val="00114B0A"/>
    <w:rsid w:val="00115700"/>
    <w:rsid w:val="00115E87"/>
    <w:rsid w:val="0012502A"/>
    <w:rsid w:val="00155B27"/>
    <w:rsid w:val="00170C4E"/>
    <w:rsid w:val="00183BA6"/>
    <w:rsid w:val="00187B01"/>
    <w:rsid w:val="00191BA5"/>
    <w:rsid w:val="00197ADC"/>
    <w:rsid w:val="001D0794"/>
    <w:rsid w:val="001E6B69"/>
    <w:rsid w:val="0020208E"/>
    <w:rsid w:val="00207781"/>
    <w:rsid w:val="00214321"/>
    <w:rsid w:val="00216626"/>
    <w:rsid w:val="002249DD"/>
    <w:rsid w:val="00240359"/>
    <w:rsid w:val="0024492B"/>
    <w:rsid w:val="00253B27"/>
    <w:rsid w:val="00253FFC"/>
    <w:rsid w:val="00267491"/>
    <w:rsid w:val="00292E47"/>
    <w:rsid w:val="002957DF"/>
    <w:rsid w:val="002976AE"/>
    <w:rsid w:val="002A5960"/>
    <w:rsid w:val="002D5C13"/>
    <w:rsid w:val="002E0A0E"/>
    <w:rsid w:val="00327030"/>
    <w:rsid w:val="00365ED3"/>
    <w:rsid w:val="00371C33"/>
    <w:rsid w:val="003A18F1"/>
    <w:rsid w:val="003B0032"/>
    <w:rsid w:val="003D3A49"/>
    <w:rsid w:val="003F0C45"/>
    <w:rsid w:val="004000EA"/>
    <w:rsid w:val="0040302A"/>
    <w:rsid w:val="004120BB"/>
    <w:rsid w:val="00436468"/>
    <w:rsid w:val="00454A3D"/>
    <w:rsid w:val="004979D5"/>
    <w:rsid w:val="004F1369"/>
    <w:rsid w:val="004F565E"/>
    <w:rsid w:val="004F58EC"/>
    <w:rsid w:val="005146B0"/>
    <w:rsid w:val="00515FAA"/>
    <w:rsid w:val="00552D5F"/>
    <w:rsid w:val="00562C92"/>
    <w:rsid w:val="005733F5"/>
    <w:rsid w:val="005C7B91"/>
    <w:rsid w:val="0061559B"/>
    <w:rsid w:val="00632E60"/>
    <w:rsid w:val="006469D4"/>
    <w:rsid w:val="006828F3"/>
    <w:rsid w:val="00695FCA"/>
    <w:rsid w:val="006A2B9F"/>
    <w:rsid w:val="006B3C1B"/>
    <w:rsid w:val="006C081E"/>
    <w:rsid w:val="006D170C"/>
    <w:rsid w:val="006D6B1C"/>
    <w:rsid w:val="00701A50"/>
    <w:rsid w:val="00705ADF"/>
    <w:rsid w:val="00715C0E"/>
    <w:rsid w:val="007321C8"/>
    <w:rsid w:val="007756DC"/>
    <w:rsid w:val="00792328"/>
    <w:rsid w:val="007F02E1"/>
    <w:rsid w:val="007F145F"/>
    <w:rsid w:val="00832C54"/>
    <w:rsid w:val="0086546B"/>
    <w:rsid w:val="00867474"/>
    <w:rsid w:val="0087185F"/>
    <w:rsid w:val="008756DA"/>
    <w:rsid w:val="008B15B6"/>
    <w:rsid w:val="008B3EED"/>
    <w:rsid w:val="008E38DB"/>
    <w:rsid w:val="00905A8B"/>
    <w:rsid w:val="00931653"/>
    <w:rsid w:val="009645AF"/>
    <w:rsid w:val="00975D29"/>
    <w:rsid w:val="0098518F"/>
    <w:rsid w:val="009A31C4"/>
    <w:rsid w:val="009A654E"/>
    <w:rsid w:val="009B20B9"/>
    <w:rsid w:val="009C52D9"/>
    <w:rsid w:val="009D63EE"/>
    <w:rsid w:val="009D7D2A"/>
    <w:rsid w:val="009D7EB6"/>
    <w:rsid w:val="009E0616"/>
    <w:rsid w:val="009F1FAA"/>
    <w:rsid w:val="00A26631"/>
    <w:rsid w:val="00A40F99"/>
    <w:rsid w:val="00A55EA1"/>
    <w:rsid w:val="00A56D7B"/>
    <w:rsid w:val="00A6083C"/>
    <w:rsid w:val="00A642E8"/>
    <w:rsid w:val="00A72A09"/>
    <w:rsid w:val="00A7326D"/>
    <w:rsid w:val="00A92E5A"/>
    <w:rsid w:val="00A93101"/>
    <w:rsid w:val="00AB0E46"/>
    <w:rsid w:val="00AD240D"/>
    <w:rsid w:val="00AE301A"/>
    <w:rsid w:val="00AE3C85"/>
    <w:rsid w:val="00AE7123"/>
    <w:rsid w:val="00AE7E20"/>
    <w:rsid w:val="00B302C1"/>
    <w:rsid w:val="00B55CA3"/>
    <w:rsid w:val="00B62471"/>
    <w:rsid w:val="00BA68DA"/>
    <w:rsid w:val="00BB5836"/>
    <w:rsid w:val="00BC3401"/>
    <w:rsid w:val="00C50212"/>
    <w:rsid w:val="00C50601"/>
    <w:rsid w:val="00C60C44"/>
    <w:rsid w:val="00C61032"/>
    <w:rsid w:val="00C67943"/>
    <w:rsid w:val="00C71DAA"/>
    <w:rsid w:val="00C73F26"/>
    <w:rsid w:val="00C869D4"/>
    <w:rsid w:val="00CA6E1F"/>
    <w:rsid w:val="00CB03B6"/>
    <w:rsid w:val="00CC23B2"/>
    <w:rsid w:val="00CC69EC"/>
    <w:rsid w:val="00CE1560"/>
    <w:rsid w:val="00CE3A41"/>
    <w:rsid w:val="00CF0C41"/>
    <w:rsid w:val="00CF1E86"/>
    <w:rsid w:val="00CF7EFC"/>
    <w:rsid w:val="00D06B4C"/>
    <w:rsid w:val="00D156C8"/>
    <w:rsid w:val="00D23003"/>
    <w:rsid w:val="00D301F3"/>
    <w:rsid w:val="00D43A80"/>
    <w:rsid w:val="00D64689"/>
    <w:rsid w:val="00D92155"/>
    <w:rsid w:val="00D97717"/>
    <w:rsid w:val="00D97B11"/>
    <w:rsid w:val="00DB16A6"/>
    <w:rsid w:val="00DD17BC"/>
    <w:rsid w:val="00DE3B09"/>
    <w:rsid w:val="00DF5B3E"/>
    <w:rsid w:val="00E107F2"/>
    <w:rsid w:val="00E133FC"/>
    <w:rsid w:val="00E210D7"/>
    <w:rsid w:val="00E21C8B"/>
    <w:rsid w:val="00E2250F"/>
    <w:rsid w:val="00E757A0"/>
    <w:rsid w:val="00E778A2"/>
    <w:rsid w:val="00E916CC"/>
    <w:rsid w:val="00E97401"/>
    <w:rsid w:val="00EB0B2F"/>
    <w:rsid w:val="00EB3B85"/>
    <w:rsid w:val="00F25ADB"/>
    <w:rsid w:val="00F36D1D"/>
    <w:rsid w:val="00F4107D"/>
    <w:rsid w:val="00F7471E"/>
    <w:rsid w:val="00F74E37"/>
    <w:rsid w:val="00F9027B"/>
    <w:rsid w:val="00FA683F"/>
    <w:rsid w:val="00FF29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5030D"/>
  <w15:docId w15:val="{AC91FE30-9DA7-4E52-9C3D-A94957DE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332"/>
    <w:rPr>
      <w:rFonts w:ascii="Times New Roman" w:hAnsi="Times New Roman"/>
      <w:kern w:val="0"/>
      <w:sz w:val="28"/>
      <w14:ligatures w14:val="none"/>
    </w:rPr>
  </w:style>
  <w:style w:type="paragraph" w:styleId="1">
    <w:name w:val="heading 1"/>
    <w:basedOn w:val="a"/>
    <w:next w:val="a"/>
    <w:link w:val="10"/>
    <w:autoRedefine/>
    <w:uiPriority w:val="9"/>
    <w:qFormat/>
    <w:rsid w:val="00436468"/>
    <w:pPr>
      <w:keepNext/>
      <w:keepLines/>
      <w:numPr>
        <w:numId w:val="3"/>
      </w:numPr>
      <w:jc w:val="center"/>
      <w:outlineLvl w:val="0"/>
    </w:pPr>
    <w:rPr>
      <w:rFonts w:eastAsiaTheme="majorEastAsia" w:cstheme="majorBidi"/>
      <w:caps/>
      <w:color w:val="000000" w:themeColor="text1"/>
      <w:sz w:val="32"/>
      <w:szCs w:val="32"/>
    </w:rPr>
  </w:style>
  <w:style w:type="paragraph" w:styleId="2">
    <w:name w:val="heading 2"/>
    <w:basedOn w:val="1"/>
    <w:next w:val="a"/>
    <w:link w:val="20"/>
    <w:autoRedefine/>
    <w:uiPriority w:val="9"/>
    <w:unhideWhenUsed/>
    <w:qFormat/>
    <w:rsid w:val="0011437F"/>
    <w:pPr>
      <w:numPr>
        <w:numId w:val="4"/>
      </w:numPr>
      <w:spacing w:before="40" w:line="240" w:lineRule="auto"/>
      <w:jc w:val="both"/>
      <w:outlineLvl w:val="1"/>
    </w:pPr>
    <w:rPr>
      <w:rFonts w:eastAsia="Times New Roman"/>
      <w:caps w:val="0"/>
      <w:sz w:val="28"/>
      <w:szCs w:val="26"/>
    </w:rPr>
  </w:style>
  <w:style w:type="paragraph" w:styleId="3">
    <w:name w:val="heading 3"/>
    <w:basedOn w:val="a"/>
    <w:next w:val="a"/>
    <w:link w:val="30"/>
    <w:uiPriority w:val="9"/>
    <w:unhideWhenUsed/>
    <w:qFormat/>
    <w:rsid w:val="000D52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5222"/>
    <w:rPr>
      <w:rFonts w:ascii="Times New Roman" w:eastAsia="Times New Roman" w:hAnsi="Times New Roman" w:cstheme="majorBidi"/>
      <w:color w:val="000000" w:themeColor="text1"/>
      <w:kern w:val="0"/>
      <w:sz w:val="28"/>
      <w:szCs w:val="26"/>
      <w14:ligatures w14:val="none"/>
    </w:rPr>
  </w:style>
  <w:style w:type="paragraph" w:customStyle="1" w:styleId="11">
    <w:name w:val="1"/>
    <w:basedOn w:val="a"/>
    <w:next w:val="a3"/>
    <w:rsid w:val="002976AE"/>
    <w:pPr>
      <w:spacing w:before="100" w:beforeAutospacing="1" w:after="100" w:afterAutospacing="1" w:line="240" w:lineRule="auto"/>
    </w:pPr>
    <w:rPr>
      <w:rFonts w:eastAsia="Times New Roman" w:cs="Times New Roman"/>
      <w:sz w:val="24"/>
      <w:szCs w:val="24"/>
      <w:lang w:val="ru-RU" w:eastAsia="ru-RU"/>
    </w:rPr>
  </w:style>
  <w:style w:type="paragraph" w:styleId="a3">
    <w:name w:val="Normal (Web)"/>
    <w:basedOn w:val="a"/>
    <w:uiPriority w:val="99"/>
    <w:semiHidden/>
    <w:unhideWhenUsed/>
    <w:rsid w:val="002976AE"/>
    <w:rPr>
      <w:rFonts w:cs="Times New Roman"/>
      <w:sz w:val="24"/>
      <w:szCs w:val="24"/>
    </w:rPr>
  </w:style>
  <w:style w:type="table" w:styleId="a4">
    <w:name w:val="Table Grid"/>
    <w:basedOn w:val="a1"/>
    <w:uiPriority w:val="39"/>
    <w:rsid w:val="002976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36468"/>
    <w:rPr>
      <w:rFonts w:ascii="Times New Roman" w:eastAsiaTheme="majorEastAsia" w:hAnsi="Times New Roman" w:cstheme="majorBidi"/>
      <w:caps/>
      <w:color w:val="000000" w:themeColor="text1"/>
      <w:kern w:val="0"/>
      <w:sz w:val="32"/>
      <w:szCs w:val="32"/>
      <w14:ligatures w14:val="none"/>
    </w:rPr>
  </w:style>
  <w:style w:type="paragraph" w:styleId="a5">
    <w:name w:val="TOC Heading"/>
    <w:basedOn w:val="1"/>
    <w:next w:val="a"/>
    <w:autoRedefine/>
    <w:uiPriority w:val="39"/>
    <w:unhideWhenUsed/>
    <w:qFormat/>
    <w:rsid w:val="00183BA6"/>
    <w:pPr>
      <w:numPr>
        <w:numId w:val="0"/>
      </w:numPr>
      <w:outlineLvl w:val="9"/>
    </w:pPr>
    <w:rPr>
      <w:caps w:val="0"/>
    </w:rPr>
  </w:style>
  <w:style w:type="paragraph" w:styleId="12">
    <w:name w:val="toc 1"/>
    <w:basedOn w:val="a"/>
    <w:next w:val="a"/>
    <w:autoRedefine/>
    <w:uiPriority w:val="39"/>
    <w:unhideWhenUsed/>
    <w:rsid w:val="00090332"/>
    <w:pPr>
      <w:spacing w:after="100"/>
    </w:pPr>
  </w:style>
  <w:style w:type="paragraph" w:styleId="a6">
    <w:name w:val="header"/>
    <w:basedOn w:val="a"/>
    <w:link w:val="a7"/>
    <w:uiPriority w:val="99"/>
    <w:unhideWhenUsed/>
    <w:qFormat/>
    <w:rsid w:val="00090332"/>
    <w:pPr>
      <w:tabs>
        <w:tab w:val="center" w:pos="4819"/>
        <w:tab w:val="right" w:pos="9639"/>
      </w:tabs>
      <w:spacing w:line="240" w:lineRule="auto"/>
    </w:pPr>
  </w:style>
  <w:style w:type="character" w:customStyle="1" w:styleId="a7">
    <w:name w:val="Верхний колонтитул Знак"/>
    <w:basedOn w:val="a0"/>
    <w:link w:val="a6"/>
    <w:uiPriority w:val="99"/>
    <w:rsid w:val="00090332"/>
    <w:rPr>
      <w:rFonts w:ascii="Times New Roman" w:hAnsi="Times New Roman"/>
      <w:kern w:val="0"/>
      <w:sz w:val="28"/>
      <w14:ligatures w14:val="none"/>
    </w:rPr>
  </w:style>
  <w:style w:type="paragraph" w:styleId="a8">
    <w:name w:val="footer"/>
    <w:basedOn w:val="a"/>
    <w:link w:val="a9"/>
    <w:uiPriority w:val="99"/>
    <w:unhideWhenUsed/>
    <w:qFormat/>
    <w:rsid w:val="00090332"/>
    <w:pPr>
      <w:tabs>
        <w:tab w:val="center" w:pos="4819"/>
        <w:tab w:val="right" w:pos="9639"/>
      </w:tabs>
      <w:spacing w:line="240" w:lineRule="auto"/>
    </w:pPr>
  </w:style>
  <w:style w:type="character" w:customStyle="1" w:styleId="a9">
    <w:name w:val="Нижний колонтитул Знак"/>
    <w:basedOn w:val="a0"/>
    <w:link w:val="a8"/>
    <w:uiPriority w:val="99"/>
    <w:rsid w:val="00090332"/>
    <w:rPr>
      <w:rFonts w:ascii="Times New Roman" w:hAnsi="Times New Roman"/>
      <w:kern w:val="0"/>
      <w:sz w:val="28"/>
      <w14:ligatures w14:val="none"/>
    </w:rPr>
  </w:style>
  <w:style w:type="character" w:styleId="aa">
    <w:name w:val="Hyperlink"/>
    <w:uiPriority w:val="99"/>
    <w:rsid w:val="00240359"/>
    <w:rPr>
      <w:color w:val="0000FF"/>
      <w:u w:val="single"/>
    </w:rPr>
  </w:style>
  <w:style w:type="paragraph" w:customStyle="1" w:styleId="ab">
    <w:name w:val="Код"/>
    <w:basedOn w:val="a"/>
    <w:autoRedefine/>
    <w:qFormat/>
    <w:rsid w:val="00E97401"/>
    <w:pPr>
      <w:spacing w:line="240" w:lineRule="auto"/>
      <w:ind w:firstLine="0"/>
    </w:pPr>
    <w:rPr>
      <w:rFonts w:ascii="Courier New" w:hAnsi="Courier New" w:cs="Courier New"/>
      <w:i/>
      <w:iCs/>
      <w:color w:val="000000" w:themeColor="text1"/>
      <w:sz w:val="20"/>
      <w:lang w:val="en-US" w:eastAsia="uk-UA"/>
    </w:rPr>
  </w:style>
  <w:style w:type="character" w:customStyle="1" w:styleId="30">
    <w:name w:val="Заголовок 3 Знак"/>
    <w:basedOn w:val="a0"/>
    <w:link w:val="3"/>
    <w:uiPriority w:val="9"/>
    <w:rsid w:val="000D5222"/>
    <w:rPr>
      <w:rFonts w:asciiTheme="majorHAnsi" w:eastAsiaTheme="majorEastAsia" w:hAnsiTheme="majorHAnsi" w:cstheme="majorBidi"/>
      <w:color w:val="1F3763" w:themeColor="accent1" w:themeShade="7F"/>
      <w:kern w:val="0"/>
      <w:sz w:val="24"/>
      <w:szCs w:val="24"/>
      <w14:ligatures w14:val="none"/>
    </w:rPr>
  </w:style>
  <w:style w:type="paragraph" w:customStyle="1" w:styleId="ac">
    <w:basedOn w:val="a"/>
    <w:next w:val="a3"/>
    <w:rsid w:val="000D5222"/>
    <w:pPr>
      <w:spacing w:before="100" w:beforeAutospacing="1" w:after="100" w:afterAutospacing="1" w:line="240" w:lineRule="auto"/>
      <w:ind w:firstLine="0"/>
      <w:jc w:val="left"/>
    </w:pPr>
    <w:rPr>
      <w:rFonts w:eastAsia="Times New Roman" w:cs="Times New Roman"/>
      <w:sz w:val="24"/>
      <w:szCs w:val="24"/>
      <w:lang w:val="ru-RU" w:eastAsia="ru-RU"/>
    </w:rPr>
  </w:style>
  <w:style w:type="character" w:styleId="ad">
    <w:name w:val="Strong"/>
    <w:basedOn w:val="a0"/>
    <w:uiPriority w:val="22"/>
    <w:qFormat/>
    <w:rsid w:val="00267491"/>
    <w:rPr>
      <w:b/>
      <w:bCs/>
    </w:rPr>
  </w:style>
  <w:style w:type="character" w:styleId="ae">
    <w:name w:val="Emphasis"/>
    <w:basedOn w:val="a0"/>
    <w:uiPriority w:val="20"/>
    <w:qFormat/>
    <w:rsid w:val="00267491"/>
    <w:rPr>
      <w:i/>
      <w:iCs/>
    </w:rPr>
  </w:style>
  <w:style w:type="paragraph" w:styleId="HTML">
    <w:name w:val="HTML Preformatted"/>
    <w:basedOn w:val="a"/>
    <w:link w:val="HTML0"/>
    <w:uiPriority w:val="99"/>
    <w:semiHidden/>
    <w:unhideWhenUsed/>
    <w:rsid w:val="00E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E97401"/>
    <w:rPr>
      <w:rFonts w:ascii="Courier New" w:eastAsia="Times New Roman" w:hAnsi="Courier New" w:cs="Courier New"/>
      <w:kern w:val="0"/>
      <w:sz w:val="20"/>
      <w:szCs w:val="20"/>
      <w:lang w:eastAsia="uk-UA"/>
      <w14:ligatures w14:val="none"/>
    </w:rPr>
  </w:style>
  <w:style w:type="paragraph" w:customStyle="1" w:styleId="af">
    <w:basedOn w:val="a"/>
    <w:next w:val="a3"/>
    <w:rsid w:val="00715C0E"/>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21">
    <w:name w:val="toc 2"/>
    <w:basedOn w:val="a"/>
    <w:next w:val="a"/>
    <w:autoRedefine/>
    <w:uiPriority w:val="39"/>
    <w:unhideWhenUsed/>
    <w:rsid w:val="008E38DB"/>
    <w:pPr>
      <w:spacing w:after="100"/>
      <w:ind w:left="280"/>
    </w:pPr>
  </w:style>
  <w:style w:type="paragraph" w:customStyle="1" w:styleId="af0">
    <w:basedOn w:val="a"/>
    <w:next w:val="a3"/>
    <w:rsid w:val="00CE1560"/>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54258">
      <w:bodyDiv w:val="1"/>
      <w:marLeft w:val="0"/>
      <w:marRight w:val="0"/>
      <w:marTop w:val="0"/>
      <w:marBottom w:val="0"/>
      <w:divBdr>
        <w:top w:val="none" w:sz="0" w:space="0" w:color="auto"/>
        <w:left w:val="none" w:sz="0" w:space="0" w:color="auto"/>
        <w:bottom w:val="none" w:sz="0" w:space="0" w:color="auto"/>
        <w:right w:val="none" w:sz="0" w:space="0" w:color="auto"/>
      </w:divBdr>
    </w:div>
    <w:div w:id="2109693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ocuments\&#1053;&#1072;&#1089;&#1090;&#1088;&#1072;&#1080;&#1074;&#1072;&#1077;&#1084;&#1099;&#1077;%20&#1096;&#1072;&#1073;&#1083;&#1086;&#1085;&#1099;%20Office\&#1047;&#1074;&#1110;&#1090;&#1080;_&#1096;&#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5672C-2FFB-4D9F-9D34-FEF512A9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Звіти_шаблон.dotx</Template>
  <TotalTime>802</TotalTime>
  <Pages>7</Pages>
  <Words>5352</Words>
  <Characters>3051</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Микита Віталійович Фільчак</cp:lastModifiedBy>
  <cp:revision>153</cp:revision>
  <dcterms:created xsi:type="dcterms:W3CDTF">2023-10-30T21:42:00Z</dcterms:created>
  <dcterms:modified xsi:type="dcterms:W3CDTF">2023-11-07T13:59:00Z</dcterms:modified>
</cp:coreProperties>
</file>